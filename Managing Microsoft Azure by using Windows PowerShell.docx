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836EE7" w:rsidRDefault="006F7FF3">
      <w:pPr>
        <w:pStyle w:val="Title"/>
        <w:rPr>
          <w:sz w:val="44"/>
        </w:rPr>
      </w:pPr>
      <w:sdt>
        <w:sdtPr>
          <w:rPr>
            <w:sz w:val="44"/>
          </w:rPr>
          <w:alias w:val="Title:"/>
          <w:tag w:val="Title:"/>
          <w:id w:val="726351117"/>
          <w:placeholder>
            <w:docPart w:val="171B18A8FD294C1D9D10D92F7440D5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202">
            <w:rPr>
              <w:sz w:val="44"/>
            </w:rPr>
            <w:t xml:space="preserve">Managing Microsoft Azure by using </w:t>
          </w:r>
          <w:r w:rsidR="00E07BC4">
            <w:rPr>
              <w:sz w:val="44"/>
            </w:rPr>
            <w:br/>
          </w:r>
          <w:r w:rsidR="00AA1202">
            <w:rPr>
              <w:sz w:val="44"/>
            </w:rPr>
            <w:t>Windows PowerShell</w:t>
          </w:r>
        </w:sdtContent>
      </w:sdt>
    </w:p>
    <w:p w:rsidR="00B823AA" w:rsidRPr="00836EE7" w:rsidRDefault="006226E8" w:rsidP="00B823AA">
      <w:pPr>
        <w:pStyle w:val="Title2"/>
        <w:rPr>
          <w:b/>
        </w:rPr>
      </w:pPr>
      <w:r w:rsidRPr="00836EE7">
        <w:rPr>
          <w:b/>
        </w:rPr>
        <w:t>Aditee Verma</w:t>
      </w:r>
    </w:p>
    <w:p w:rsidR="00836EE7" w:rsidRDefault="006226E8" w:rsidP="00B823AA">
      <w:pPr>
        <w:pStyle w:val="Title2"/>
      </w:pPr>
      <w:r w:rsidRPr="006226E8">
        <w:t xml:space="preserve">Seidenberg School </w:t>
      </w:r>
      <w:r>
        <w:t>o</w:t>
      </w:r>
      <w:r w:rsidRPr="006226E8">
        <w:t>f Computer Science and Information Systems</w:t>
      </w:r>
      <w:r w:rsidR="00836EE7">
        <w:t>,</w:t>
      </w:r>
    </w:p>
    <w:p w:rsidR="00E81978" w:rsidRDefault="006226E8" w:rsidP="00B823AA">
      <w:pPr>
        <w:pStyle w:val="Title2"/>
      </w:pPr>
      <w:r w:rsidRPr="006226E8">
        <w:t>Pace University</w:t>
      </w:r>
    </w:p>
    <w:sdt>
      <w:sdtPr>
        <w:alias w:val="Author Note:"/>
        <w:tag w:val="Author Note:"/>
        <w:id w:val="266668659"/>
        <w:placeholder>
          <w:docPart w:val="36EF718CC4DD400F9FE119866F0266CD"/>
        </w:placeholder>
        <w:temporary/>
        <w:showingPlcHdr/>
        <w15:appearance w15:val="hidden"/>
      </w:sdtPr>
      <w:sdtEndPr/>
      <w:sdtContent>
        <w:p w:rsidR="00E81978" w:rsidRDefault="005D3A03">
          <w:pPr>
            <w:pStyle w:val="Title"/>
          </w:pPr>
          <w:r>
            <w:t>Author Note</w:t>
          </w:r>
        </w:p>
      </w:sdtContent>
    </w:sdt>
    <w:p w:rsidR="00183424" w:rsidRDefault="00183424" w:rsidP="00B823AA">
      <w:pPr>
        <w:pStyle w:val="Title2"/>
      </w:pPr>
      <w:r>
        <w:t>Correspondence</w:t>
      </w:r>
      <w:r w:rsidR="00836EE7">
        <w:t xml:space="preserve"> concerning this article should be addressed to Aditee Verma, </w:t>
      </w:r>
    </w:p>
    <w:p w:rsidR="00183424" w:rsidRDefault="00836EE7" w:rsidP="00B823AA">
      <w:pPr>
        <w:pStyle w:val="Title2"/>
      </w:pPr>
      <w:r>
        <w:t xml:space="preserve">Department of Computer Science and Information Systems, Pace University, </w:t>
      </w:r>
    </w:p>
    <w:p w:rsidR="00836EE7" w:rsidRDefault="00836EE7" w:rsidP="00B823AA">
      <w:pPr>
        <w:pStyle w:val="Title2"/>
      </w:pPr>
      <w:r>
        <w:t>New York City, NY</w:t>
      </w:r>
      <w:r w:rsidR="00183424">
        <w:t xml:space="preserve"> 10038</w:t>
      </w:r>
      <w:r>
        <w:t xml:space="preserve"> </w:t>
      </w:r>
    </w:p>
    <w:p w:rsidR="00E81978" w:rsidRDefault="00183424" w:rsidP="00B823AA">
      <w:pPr>
        <w:pStyle w:val="Title2"/>
      </w:pPr>
      <w:r>
        <w:t>Contact: av11813n@pace.edu</w:t>
      </w:r>
    </w:p>
    <w:sdt>
      <w:sdtPr>
        <w:alias w:val="Abstract:"/>
        <w:tag w:val="Abstract:"/>
        <w:id w:val="202146031"/>
        <w:placeholder>
          <w:docPart w:val="B94FB25C371D4EEDAF4465B4CC62C891"/>
        </w:placeholder>
        <w:temporary/>
        <w:showingPlcHdr/>
        <w15:appearance w15:val="hidden"/>
      </w:sdtPr>
      <w:sdtEndPr/>
      <w:sdtContent>
        <w:p w:rsidR="00E81978" w:rsidRDefault="005D3A03">
          <w:pPr>
            <w:pStyle w:val="SectionTitle"/>
          </w:pPr>
          <w:r>
            <w:t>Abstract</w:t>
          </w:r>
        </w:p>
      </w:sdtContent>
    </w:sdt>
    <w:p w:rsidR="00E81978" w:rsidRDefault="00C375AE">
      <w:pPr>
        <w:pStyle w:val="NoSpacing"/>
      </w:pPr>
      <w:r w:rsidRPr="00C375AE">
        <w:t xml:space="preserve">This paper explores how the Azure PowerShell module is used to create and manage Azure resources from the PowerShell command line using </w:t>
      </w:r>
      <w:r w:rsidR="00A17D5F" w:rsidRPr="00A17D5F">
        <w:t>Windows PowerShell Integrated Scripting Environment</w:t>
      </w:r>
      <w:r w:rsidR="00A17D5F">
        <w:t>(ISE)</w:t>
      </w:r>
      <w:r w:rsidRPr="00C375AE">
        <w:t xml:space="preserve">. </w:t>
      </w:r>
      <w:r w:rsidR="00A17D5F">
        <w:t>It outlines the benefits of using Windows Azure from PowerShell as compared to portal. This paper also showcases</w:t>
      </w:r>
      <w:r w:rsidR="00A17D5F" w:rsidRPr="00A17D5F">
        <w:t xml:space="preserve"> basic Azure virtual machine</w:t>
      </w:r>
      <w:r w:rsidR="00C71EF9">
        <w:t>(VM)</w:t>
      </w:r>
      <w:r w:rsidR="00A17D5F" w:rsidRPr="00A17D5F">
        <w:t xml:space="preserve"> deployment items such as selecting a VM size, selecting a VM image, and deploying a VM.</w:t>
      </w:r>
    </w:p>
    <w:p w:rsidR="00E81978" w:rsidRDefault="005D3A03">
      <w:r>
        <w:rPr>
          <w:rStyle w:val="Emphasis"/>
        </w:rPr>
        <w:t>Keywords</w:t>
      </w:r>
      <w:r>
        <w:t xml:space="preserve">:  </w:t>
      </w:r>
      <w:r w:rsidR="00C71EF9">
        <w:t xml:space="preserve">Virtual Machine, </w:t>
      </w:r>
      <w:r w:rsidR="00C71EF9" w:rsidRPr="00C71EF9">
        <w:t>Windows PowerShell Integrated Scripting Environment</w:t>
      </w:r>
    </w:p>
    <w:p w:rsidR="00E81978" w:rsidRDefault="006F7FF3">
      <w:pPr>
        <w:pStyle w:val="SectionTitle"/>
      </w:pPr>
      <w:sdt>
        <w:sdtPr>
          <w:rPr>
            <w:b/>
          </w:rPr>
          <w:alias w:val="Section title:"/>
          <w:tag w:val="Section title:"/>
          <w:id w:val="984196707"/>
          <w:placeholder>
            <w:docPart w:val="738CB3F474124181A90E6D00688CF2F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07BC4">
            <w:rPr>
              <w:b/>
            </w:rPr>
            <w:t xml:space="preserve">Managing Microsoft Azure by using </w:t>
          </w:r>
          <w:r w:rsidR="00E07BC4">
            <w:rPr>
              <w:b/>
            </w:rPr>
            <w:br/>
            <w:t>Windows PowerShell</w:t>
          </w:r>
        </w:sdtContent>
      </w:sdt>
    </w:p>
    <w:p w:rsidR="00E81978" w:rsidRDefault="00C71EF9">
      <w:r w:rsidRPr="00C71EF9">
        <w:t>Microsoft Azure (formerly Windows Azure) is a cloud computing service created by Microsoft for building, testing, deploying, and managing applications and services through a global network of Microsoft-managed data centers. PowerShell is a task automation and configuration management framework from Microsoft, consisting of a command-line shell and associated scripting language.</w:t>
      </w:r>
    </w:p>
    <w:p w:rsidR="00E81978" w:rsidRDefault="00C71EF9">
      <w:pPr>
        <w:pStyle w:val="Heading1"/>
      </w:pPr>
      <w:r>
        <w:t>Azure PowerShell</w:t>
      </w:r>
    </w:p>
    <w:p w:rsidR="00C66DE9" w:rsidRDefault="00C71EF9" w:rsidP="00C66DE9">
      <w:r w:rsidRPr="00C71EF9">
        <w:t>Azure PowerShell</w:t>
      </w:r>
      <w:r w:rsidR="00C66DE9">
        <w:t>(APS)</w:t>
      </w:r>
      <w:r w:rsidRPr="00C71EF9">
        <w:t xml:space="preserve"> is basically an extension of Windows PowerShell. It lets Windows PowerShell users control Azure’s robust functionality. From the command line, Azure PowerShell programmers use preset scripts called cmdlets to perform complex tasks like provisioning virtual machines (VMs) or creating cloud services. APS can work programmatically too, to automate tasks. While some users complain the terminal feels “unfinished” and support is lacking, proponents point out the ease of use aids typically intensive tasks.</w:t>
      </w:r>
    </w:p>
    <w:p w:rsidR="00355DCA" w:rsidRPr="00C31D30" w:rsidRDefault="00FD4E6D" w:rsidP="00C31D30">
      <w:pPr>
        <w:pStyle w:val="Heading3"/>
      </w:pPr>
      <w:r w:rsidRPr="00FD4E6D">
        <w:t xml:space="preserve">Getting started with </w:t>
      </w:r>
      <w:r w:rsidR="009A28F0">
        <w:t>Azure PowerShell</w:t>
      </w:r>
    </w:p>
    <w:p w:rsidR="00E81978" w:rsidRDefault="00536E9D">
      <w:pPr>
        <w:rPr>
          <w:b/>
          <w:bCs/>
        </w:rPr>
      </w:pPr>
      <w:r w:rsidRPr="00536E9D">
        <w:t>The simplest way to get started is to launch Cloud Shell which can be launched from the top navigation of the Azure portal. Then choose the most suitable subscription and create a storage account. Once the storage has been created, the Cloud Shell will open a PowerShell session in the browser.</w:t>
      </w:r>
      <w:r>
        <w:t xml:space="preserve"> We</w:t>
      </w:r>
      <w:r w:rsidRPr="00536E9D">
        <w:t xml:space="preserve"> can also install Azure PowerShell and use it locally in a PowerShell session.</w:t>
      </w:r>
      <w:r w:rsidR="009A28F0">
        <w:t xml:space="preserve"> </w:t>
      </w:r>
      <w:r w:rsidR="009A28F0" w:rsidRPr="009A28F0">
        <w:t>The next step is to make sure we have the latest version of the Azure PowerShell installed. If not install Azure PowerShell.</w:t>
      </w:r>
    </w:p>
    <w:p w:rsidR="00355DCA" w:rsidRPr="00C31D30" w:rsidRDefault="009A28F0" w:rsidP="00C31D30">
      <w:pPr>
        <w:pStyle w:val="Heading4"/>
      </w:pPr>
      <w:r w:rsidRPr="009A28F0">
        <w:lastRenderedPageBreak/>
        <w:t>Introducing the Windows PowerShell ISE</w:t>
      </w:r>
    </w:p>
    <w:p w:rsidR="00E81978" w:rsidRDefault="009A28F0">
      <w:pPr>
        <w:rPr>
          <w:b/>
          <w:bCs/>
        </w:rPr>
      </w:pPr>
      <w:r w:rsidRPr="009A28F0">
        <w:t xml:space="preserve">The Windows PowerShell Integrated Scripting Environment (ISE) is a host application for Windows PowerShell. In Windows PowerShell ISE, </w:t>
      </w:r>
      <w:r>
        <w:t>we</w:t>
      </w:r>
      <w:r w:rsidRPr="009A28F0">
        <w:t xml:space="preserve"> can run commands and write, test, and debug scripts in a single Windows-based graphic user interface with multiline editing, tab completion, syntax coloring, selective execution, context-sensitive help, and support for right-to-left languages.</w:t>
      </w:r>
    </w:p>
    <w:p w:rsidR="00355DCA" w:rsidRPr="00C31D30" w:rsidRDefault="009A28F0" w:rsidP="00C31D30">
      <w:pPr>
        <w:pStyle w:val="Heading5"/>
      </w:pPr>
      <w:r w:rsidRPr="009A28F0">
        <w:t>Cmdlets are the heart-and-soul of Windows PowerShell</w:t>
      </w:r>
    </w:p>
    <w:p w:rsidR="00E81978" w:rsidRDefault="00D959F9">
      <w:r w:rsidRPr="00DF182F">
        <w:t>A cmdlet is a lightweight command that is used in the Windows PowerShell environment.</w:t>
      </w:r>
      <w:r>
        <w:t xml:space="preserve"> </w:t>
      </w:r>
      <w:r w:rsidR="004B0831">
        <w:t>To get started</w:t>
      </w:r>
      <w:r w:rsidR="00972F5B">
        <w:t xml:space="preserve"> hit Start on your Windows operating system and type “Windows PowerShell ISE” and run it as administrator. Running Windows PowerShell ISE as an administrator is required to install the azure modules and change execution policy.</w:t>
      </w:r>
      <w:r w:rsidR="00DF182F">
        <w:t xml:space="preserve"> The below listed tables include step by step description of cmdlets which must be run in Windows PowerShell ISE to manage Microsoft Azure.</w:t>
      </w:r>
    </w:p>
    <w:p w:rsidR="00917F89" w:rsidRDefault="00917F89" w:rsidP="00917F89">
      <w:pPr>
        <w:pStyle w:val="NoSpacing"/>
      </w:pPr>
      <w:r>
        <w:t>Table 1</w:t>
      </w:r>
    </w:p>
    <w:p w:rsidR="00917F89" w:rsidRDefault="00917F89" w:rsidP="00917F89">
      <w:pPr>
        <w:pStyle w:val="NoSpacing"/>
      </w:pPr>
      <w:r>
        <w:t xml:space="preserve">Cmdlets </w:t>
      </w:r>
      <w:r w:rsidR="00DF182F">
        <w:t>to</w:t>
      </w:r>
      <w:r>
        <w:t xml:space="preserve"> install Azure </w:t>
      </w:r>
      <w:r w:rsidR="007E2138">
        <w:t>and</w:t>
      </w:r>
      <w:r>
        <w:t xml:space="preserve"> </w:t>
      </w:r>
      <w:proofErr w:type="spellStart"/>
      <w:r>
        <w:t>AzureRM</w:t>
      </w:r>
      <w:proofErr w:type="spellEnd"/>
      <w:r>
        <w:t xml:space="preserve"> Modules</w:t>
      </w:r>
      <w:r w:rsidR="00DF182F">
        <w:t xml:space="preserve"> and login to Azure account</w:t>
      </w:r>
      <w:r w:rsidR="007E2138">
        <w:t>.</w:t>
      </w:r>
    </w:p>
    <w:tbl>
      <w:tblPr>
        <w:tblStyle w:val="APAReport"/>
        <w:tblW w:w="0" w:type="auto"/>
        <w:tblBorders>
          <w:insideH w:val="single" w:sz="12" w:space="0" w:color="auto"/>
          <w:insideV w:val="single" w:sz="12" w:space="0" w:color="auto"/>
        </w:tblBorders>
        <w:tblLook w:val="04A0" w:firstRow="1" w:lastRow="0" w:firstColumn="1" w:lastColumn="0" w:noHBand="0" w:noVBand="1"/>
        <w:tblDescription w:val="Sample table with 5 columns"/>
      </w:tblPr>
      <w:tblGrid>
        <w:gridCol w:w="4217"/>
        <w:gridCol w:w="5143"/>
      </w:tblGrid>
      <w:tr w:rsidR="000D31C1" w:rsidRPr="00BF4184" w:rsidTr="001952B7">
        <w:trPr>
          <w:cnfStyle w:val="100000000000" w:firstRow="1" w:lastRow="0" w:firstColumn="0" w:lastColumn="0" w:oddVBand="0" w:evenVBand="0" w:oddHBand="0" w:evenHBand="0" w:firstRowFirstColumn="0" w:firstRowLastColumn="0" w:lastRowFirstColumn="0" w:lastRowLastColumn="0"/>
        </w:trPr>
        <w:tc>
          <w:tcPr>
            <w:tcW w:w="4608" w:type="dxa"/>
          </w:tcPr>
          <w:p w:rsidR="001952B7" w:rsidRPr="00BF4184" w:rsidRDefault="001952B7" w:rsidP="007E2138">
            <w:r>
              <w:t>PowerShell Cmdlet</w:t>
            </w:r>
          </w:p>
        </w:tc>
        <w:tc>
          <w:tcPr>
            <w:tcW w:w="4608" w:type="dxa"/>
          </w:tcPr>
          <w:p w:rsidR="001952B7" w:rsidRPr="00BF4184" w:rsidRDefault="001952B7" w:rsidP="007E2138">
            <w:r>
              <w:t>Cmdlet Description and Output</w:t>
            </w:r>
          </w:p>
        </w:tc>
      </w:tr>
      <w:tr w:rsidR="000D31C1" w:rsidRPr="00BF4184" w:rsidTr="001952B7">
        <w:tc>
          <w:tcPr>
            <w:tcW w:w="4608" w:type="dxa"/>
          </w:tcPr>
          <w:p w:rsidR="001952B7" w:rsidRPr="00BF4184" w:rsidRDefault="003F124C" w:rsidP="007E2138">
            <w:r w:rsidRPr="003F124C">
              <w:t>Start-Transcript -Path "C:\transcripts\transcript0.txt" -</w:t>
            </w:r>
            <w:proofErr w:type="spellStart"/>
            <w:r w:rsidRPr="003F124C">
              <w:t>NoClobber</w:t>
            </w:r>
            <w:proofErr w:type="spellEnd"/>
          </w:p>
        </w:tc>
        <w:tc>
          <w:tcPr>
            <w:tcW w:w="4608" w:type="dxa"/>
          </w:tcPr>
          <w:p w:rsidR="001952B7" w:rsidRPr="00BF4184" w:rsidRDefault="00DF182F" w:rsidP="007E2138">
            <w:r>
              <w:t>C</w:t>
            </w:r>
            <w:r w:rsidRPr="00DF182F">
              <w:t>reates a record of all or part of a Windows PowerShell session to a text file. The transcript includes all commands that the user types and all output that appears on the console.</w:t>
            </w:r>
            <w:r>
              <w:t xml:space="preserve"> </w:t>
            </w:r>
            <w:r w:rsidRPr="00DF182F">
              <w:t>This is especially useful when your enterprise's logging is centralized.</w:t>
            </w:r>
          </w:p>
        </w:tc>
      </w:tr>
      <w:tr w:rsidR="000D31C1" w:rsidRPr="00BF4184" w:rsidTr="001952B7">
        <w:tc>
          <w:tcPr>
            <w:tcW w:w="4608" w:type="dxa"/>
          </w:tcPr>
          <w:p w:rsidR="001952B7" w:rsidRPr="00BF4184" w:rsidRDefault="001952B7" w:rsidP="007E2138">
            <w:r w:rsidRPr="001952B7">
              <w:t>get-</w:t>
            </w:r>
            <w:proofErr w:type="spellStart"/>
            <w:r w:rsidRPr="001952B7">
              <w:t>ExecutionPolicy</w:t>
            </w:r>
            <w:proofErr w:type="spellEnd"/>
          </w:p>
        </w:tc>
        <w:tc>
          <w:tcPr>
            <w:tcW w:w="4608" w:type="dxa"/>
          </w:tcPr>
          <w:p w:rsidR="001952B7" w:rsidRDefault="001952B7" w:rsidP="007E2138">
            <w:r>
              <w:t xml:space="preserve">Output: </w:t>
            </w:r>
            <w:r w:rsidRPr="001952B7">
              <w:t>Restricted</w:t>
            </w:r>
          </w:p>
          <w:p w:rsidR="00DF182F" w:rsidRDefault="00DF182F" w:rsidP="00DF182F">
            <w:r>
              <w:t>Tells you which of the four execution policies is currently in-force. The Windows PowerShell execution policies include the following:</w:t>
            </w:r>
          </w:p>
          <w:p w:rsidR="00DF182F" w:rsidRDefault="00DF182F" w:rsidP="00DF182F">
            <w:r>
              <w:t>Restricted - No scripts can be run. Windows PowerShell can be used only in interactive mode.</w:t>
            </w:r>
          </w:p>
          <w:p w:rsidR="00DF182F" w:rsidRDefault="00DF182F" w:rsidP="00DF182F">
            <w:proofErr w:type="spellStart"/>
            <w:r>
              <w:t>AllSigned</w:t>
            </w:r>
            <w:proofErr w:type="spellEnd"/>
            <w:r>
              <w:t xml:space="preserve"> - Only scripts signed by a trusted publisher can be run.</w:t>
            </w:r>
          </w:p>
          <w:p w:rsidR="00DF182F" w:rsidRDefault="00DF182F" w:rsidP="00DF182F">
            <w:proofErr w:type="spellStart"/>
            <w:r>
              <w:lastRenderedPageBreak/>
              <w:t>RemoteSigned</w:t>
            </w:r>
            <w:proofErr w:type="spellEnd"/>
            <w:r>
              <w:t xml:space="preserve"> - Downloaded scripts must be signed by a trusted publisher before they can be run.</w:t>
            </w:r>
          </w:p>
          <w:p w:rsidR="001952B7" w:rsidRPr="00BF4184" w:rsidRDefault="00DF182F" w:rsidP="007E2138">
            <w:r>
              <w:t>Unrestricted - No restrictions; all Windows PowerShell scripts can be run.</w:t>
            </w:r>
          </w:p>
        </w:tc>
      </w:tr>
      <w:tr w:rsidR="000D31C1" w:rsidRPr="00BF4184" w:rsidTr="001952B7">
        <w:tc>
          <w:tcPr>
            <w:tcW w:w="4608" w:type="dxa"/>
          </w:tcPr>
          <w:p w:rsidR="001952B7" w:rsidRPr="00BF4184" w:rsidRDefault="001952B7" w:rsidP="007E2138">
            <w:r w:rsidRPr="001952B7">
              <w:lastRenderedPageBreak/>
              <w:t>Set-</w:t>
            </w:r>
            <w:proofErr w:type="spellStart"/>
            <w:r w:rsidRPr="001952B7">
              <w:t>ExecutionPolicy</w:t>
            </w:r>
            <w:proofErr w:type="spellEnd"/>
            <w:r w:rsidRPr="001952B7">
              <w:t xml:space="preserve"> </w:t>
            </w:r>
            <w:proofErr w:type="spellStart"/>
            <w:r w:rsidRPr="001952B7">
              <w:t>RemoteSigned</w:t>
            </w:r>
            <w:proofErr w:type="spellEnd"/>
          </w:p>
        </w:tc>
        <w:tc>
          <w:tcPr>
            <w:tcW w:w="4608" w:type="dxa"/>
          </w:tcPr>
          <w:p w:rsidR="001952B7" w:rsidRPr="00BF4184" w:rsidRDefault="0054162C" w:rsidP="007E2138">
            <w:r>
              <w:t xml:space="preserve">Sets the execution policy as </w:t>
            </w:r>
            <w:proofErr w:type="spellStart"/>
            <w:r>
              <w:t>RemoteSigned</w:t>
            </w:r>
            <w:proofErr w:type="spellEnd"/>
            <w:r>
              <w:t xml:space="preserve"> to download azure modules</w:t>
            </w:r>
            <w:r w:rsidR="00AD0CC3">
              <w:t>.</w:t>
            </w:r>
          </w:p>
        </w:tc>
      </w:tr>
      <w:tr w:rsidR="000D31C1" w:rsidRPr="00BF4184" w:rsidTr="001952B7">
        <w:tc>
          <w:tcPr>
            <w:tcW w:w="4608" w:type="dxa"/>
          </w:tcPr>
          <w:p w:rsidR="001952B7" w:rsidRPr="00BF4184" w:rsidRDefault="001952B7" w:rsidP="007E2138">
            <w:r w:rsidRPr="001952B7">
              <w:t xml:space="preserve">Install-Module </w:t>
            </w:r>
            <w:proofErr w:type="spellStart"/>
            <w:r w:rsidR="0054162C">
              <w:t>A</w:t>
            </w:r>
            <w:r w:rsidRPr="001952B7">
              <w:t>zureRM</w:t>
            </w:r>
            <w:proofErr w:type="spellEnd"/>
          </w:p>
        </w:tc>
        <w:tc>
          <w:tcPr>
            <w:tcW w:w="4608" w:type="dxa"/>
          </w:tcPr>
          <w:p w:rsidR="001952B7" w:rsidRPr="00BF4184" w:rsidRDefault="0054162C" w:rsidP="007E2138">
            <w:r w:rsidRPr="0054162C">
              <w:t xml:space="preserve">Installing </w:t>
            </w:r>
            <w:proofErr w:type="spellStart"/>
            <w:r w:rsidRPr="0054162C">
              <w:t>Azure</w:t>
            </w:r>
            <w:r>
              <w:t>RM</w:t>
            </w:r>
            <w:proofErr w:type="spellEnd"/>
            <w:r w:rsidRPr="0054162C">
              <w:t xml:space="preserve"> PowerShell </w:t>
            </w:r>
            <w:r>
              <w:t xml:space="preserve">repository </w:t>
            </w:r>
            <w:r w:rsidRPr="0054162C">
              <w:t>from the PowerShell Gallery</w:t>
            </w:r>
            <w:r>
              <w:t xml:space="preserve">. </w:t>
            </w:r>
            <w:proofErr w:type="spellStart"/>
            <w:r>
              <w:t>AzureRM</w:t>
            </w:r>
            <w:proofErr w:type="spellEnd"/>
            <w:r>
              <w:t xml:space="preserve"> includes the new school repository.</w:t>
            </w:r>
          </w:p>
        </w:tc>
      </w:tr>
      <w:tr w:rsidR="000D31C1" w:rsidRPr="00BF4184" w:rsidTr="001952B7">
        <w:tc>
          <w:tcPr>
            <w:tcW w:w="4608" w:type="dxa"/>
          </w:tcPr>
          <w:p w:rsidR="001952B7" w:rsidRPr="00BF4184" w:rsidRDefault="001952B7" w:rsidP="007E2138">
            <w:r w:rsidRPr="001952B7">
              <w:t xml:space="preserve">Install-Module </w:t>
            </w:r>
            <w:r w:rsidR="0054162C">
              <w:t>A</w:t>
            </w:r>
            <w:r w:rsidRPr="001952B7">
              <w:t>zure -</w:t>
            </w:r>
            <w:proofErr w:type="spellStart"/>
            <w:r w:rsidRPr="001952B7">
              <w:t>AllowClobber</w:t>
            </w:r>
            <w:proofErr w:type="spellEnd"/>
          </w:p>
        </w:tc>
        <w:tc>
          <w:tcPr>
            <w:tcW w:w="4608" w:type="dxa"/>
          </w:tcPr>
          <w:p w:rsidR="001952B7" w:rsidRDefault="0054162C" w:rsidP="007E2138">
            <w:r w:rsidRPr="0054162C">
              <w:t>Installing Azure PowerShell</w:t>
            </w:r>
            <w:r>
              <w:t xml:space="preserve"> repository</w:t>
            </w:r>
            <w:r w:rsidRPr="0054162C">
              <w:t xml:space="preserve"> from the PowerShell Gallery</w:t>
            </w:r>
            <w:r>
              <w:t xml:space="preserve">. Azure is the classic version. </w:t>
            </w:r>
          </w:p>
          <w:p w:rsidR="0054162C" w:rsidRPr="00BF4184" w:rsidRDefault="00443BEB" w:rsidP="007E2138">
            <w:proofErr w:type="spellStart"/>
            <w:r>
              <w:t>AzureRM</w:t>
            </w:r>
            <w:proofErr w:type="spellEnd"/>
            <w:r>
              <w:t xml:space="preserve"> and Azure have conflicting repository hence we use </w:t>
            </w:r>
            <w:proofErr w:type="spellStart"/>
            <w:r w:rsidR="0054162C">
              <w:t>AllowClobber</w:t>
            </w:r>
            <w:proofErr w:type="spellEnd"/>
            <w:r>
              <w:t xml:space="preserve"> to overwrite them.</w:t>
            </w:r>
          </w:p>
        </w:tc>
      </w:tr>
      <w:tr w:rsidR="000D31C1" w:rsidRPr="00BF4184" w:rsidTr="001952B7">
        <w:tc>
          <w:tcPr>
            <w:tcW w:w="4608" w:type="dxa"/>
          </w:tcPr>
          <w:p w:rsidR="001952B7" w:rsidRPr="00BF4184" w:rsidRDefault="001952B7" w:rsidP="007E2138">
            <w:r w:rsidRPr="001952B7">
              <w:t xml:space="preserve">get-command -Module </w:t>
            </w:r>
            <w:proofErr w:type="spellStart"/>
            <w:r w:rsidR="0054162C">
              <w:t>A</w:t>
            </w:r>
            <w:r w:rsidRPr="001952B7">
              <w:t>zure</w:t>
            </w:r>
            <w:r w:rsidR="0054162C">
              <w:t>RM</w:t>
            </w:r>
            <w:proofErr w:type="spellEnd"/>
          </w:p>
        </w:tc>
        <w:tc>
          <w:tcPr>
            <w:tcW w:w="4608" w:type="dxa"/>
          </w:tcPr>
          <w:p w:rsidR="001952B7" w:rsidRPr="00BF4184" w:rsidRDefault="00443BEB" w:rsidP="007E2138">
            <w:r>
              <w:t>Displays the repository</w:t>
            </w:r>
            <w:r w:rsidR="00AD0CC3">
              <w:t>.</w:t>
            </w:r>
          </w:p>
        </w:tc>
      </w:tr>
      <w:tr w:rsidR="000D31C1" w:rsidRPr="00BF4184" w:rsidTr="001952B7">
        <w:tc>
          <w:tcPr>
            <w:tcW w:w="4608" w:type="dxa"/>
          </w:tcPr>
          <w:p w:rsidR="001952B7" w:rsidRPr="001952B7" w:rsidRDefault="001952B7" w:rsidP="007E2138">
            <w:r w:rsidRPr="001952B7">
              <w:t xml:space="preserve">(get-command -Module </w:t>
            </w:r>
            <w:proofErr w:type="spellStart"/>
            <w:r w:rsidR="0054162C">
              <w:t>A</w:t>
            </w:r>
            <w:r w:rsidR="0054162C" w:rsidRPr="001952B7">
              <w:t>zure</w:t>
            </w:r>
            <w:r w:rsidR="0054162C">
              <w:t>RM</w:t>
            </w:r>
            <w:proofErr w:type="spellEnd"/>
            <w:proofErr w:type="gramStart"/>
            <w:r w:rsidRPr="001952B7">
              <w:t>).count</w:t>
            </w:r>
            <w:proofErr w:type="gramEnd"/>
          </w:p>
        </w:tc>
        <w:tc>
          <w:tcPr>
            <w:tcW w:w="4608" w:type="dxa"/>
          </w:tcPr>
          <w:p w:rsidR="00443BEB" w:rsidRPr="00BF4184" w:rsidRDefault="00443BEB" w:rsidP="007E2138">
            <w:r>
              <w:t>Output: 2038</w:t>
            </w:r>
          </w:p>
        </w:tc>
      </w:tr>
      <w:tr w:rsidR="000D31C1" w:rsidRPr="00BF4184" w:rsidTr="001952B7">
        <w:tc>
          <w:tcPr>
            <w:tcW w:w="4608" w:type="dxa"/>
          </w:tcPr>
          <w:p w:rsidR="001952B7" w:rsidRPr="001952B7" w:rsidRDefault="001952B7" w:rsidP="007E2138">
            <w:r w:rsidRPr="001952B7">
              <w:t xml:space="preserve">(get-command -Module </w:t>
            </w:r>
            <w:r w:rsidR="0054162C">
              <w:t>A</w:t>
            </w:r>
            <w:r w:rsidR="0054162C" w:rsidRPr="001952B7">
              <w:t>zure</w:t>
            </w:r>
            <w:proofErr w:type="gramStart"/>
            <w:r w:rsidRPr="001952B7">
              <w:t>).count</w:t>
            </w:r>
            <w:proofErr w:type="gramEnd"/>
          </w:p>
        </w:tc>
        <w:tc>
          <w:tcPr>
            <w:tcW w:w="4608" w:type="dxa"/>
          </w:tcPr>
          <w:p w:rsidR="001952B7" w:rsidRPr="00BF4184" w:rsidRDefault="00443BEB" w:rsidP="007E2138">
            <w:r>
              <w:t>Output: 687</w:t>
            </w:r>
          </w:p>
        </w:tc>
      </w:tr>
      <w:tr w:rsidR="000D31C1" w:rsidRPr="00BF4184" w:rsidTr="001952B7">
        <w:tc>
          <w:tcPr>
            <w:tcW w:w="4608" w:type="dxa"/>
          </w:tcPr>
          <w:p w:rsidR="007B23B4" w:rsidRPr="001952B7" w:rsidRDefault="007B23B4" w:rsidP="007E2138">
            <w:r w:rsidRPr="007B23B4">
              <w:t>Login-</w:t>
            </w:r>
            <w:proofErr w:type="spellStart"/>
            <w:r w:rsidRPr="007B23B4">
              <w:t>AzureRmAccount</w:t>
            </w:r>
            <w:proofErr w:type="spellEnd"/>
          </w:p>
        </w:tc>
        <w:tc>
          <w:tcPr>
            <w:tcW w:w="4608" w:type="dxa"/>
          </w:tcPr>
          <w:p w:rsidR="007B23B4" w:rsidRDefault="00443BEB" w:rsidP="007E2138">
            <w:r w:rsidRPr="00443BEB">
              <w:t>You will get dialog box asking for your Azure credentials.</w:t>
            </w:r>
            <w:r>
              <w:t xml:space="preserve"> </w:t>
            </w:r>
            <w:r w:rsidRPr="00443BEB">
              <w:t>Once you have signed in to an Azure account, you can use the Azure PowerShell cmdlets to access and manager the resources in your subscription.</w:t>
            </w:r>
          </w:p>
          <w:p w:rsidR="000D31C1" w:rsidRPr="00BF4184" w:rsidRDefault="000D31C1" w:rsidP="007E2138">
            <w:r>
              <w:rPr>
                <w:noProof/>
              </w:rPr>
              <w:drawing>
                <wp:inline distT="0" distB="0" distL="0" distR="0" wp14:anchorId="7CD41DDC" wp14:editId="60BA7FA1">
                  <wp:extent cx="312890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3674" cy="920710"/>
                          </a:xfrm>
                          <a:prstGeom prst="rect">
                            <a:avLst/>
                          </a:prstGeom>
                        </pic:spPr>
                      </pic:pic>
                    </a:graphicData>
                  </a:graphic>
                </wp:inline>
              </w:drawing>
            </w:r>
          </w:p>
        </w:tc>
      </w:tr>
    </w:tbl>
    <w:p w:rsidR="00917F89" w:rsidRPr="00C0601E" w:rsidRDefault="00917F89" w:rsidP="00917F89">
      <w:pPr>
        <w:pStyle w:val="NoSpacing"/>
        <w:rPr>
          <w:rStyle w:val="Emphasis"/>
          <w:i w:val="0"/>
          <w:iCs w:val="0"/>
        </w:rPr>
      </w:pPr>
      <w:bookmarkStart w:id="0" w:name="_GoBack"/>
      <w:bookmarkEnd w:id="0"/>
    </w:p>
    <w:p w:rsidR="007E2138" w:rsidRDefault="007E2138" w:rsidP="007E2138">
      <w:pPr>
        <w:pStyle w:val="NoSpacing"/>
      </w:pPr>
      <w:r>
        <w:t>Table 2</w:t>
      </w:r>
    </w:p>
    <w:p w:rsidR="007E2138" w:rsidRDefault="007E2138" w:rsidP="007E2138">
      <w:pPr>
        <w:pStyle w:val="NoSpacing"/>
      </w:pPr>
      <w:r>
        <w:t xml:space="preserve">Cmdlets to </w:t>
      </w:r>
      <w:r w:rsidRPr="007E2138">
        <w:t>Create and Manage Windows VMs with the Azure PowerShell module</w:t>
      </w:r>
      <w:r>
        <w:t>.</w:t>
      </w:r>
    </w:p>
    <w:tbl>
      <w:tblPr>
        <w:tblStyle w:val="APAReport"/>
        <w:tblW w:w="0" w:type="auto"/>
        <w:tblBorders>
          <w:insideH w:val="single" w:sz="12" w:space="0" w:color="auto"/>
          <w:insideV w:val="single" w:sz="12" w:space="0" w:color="auto"/>
        </w:tblBorders>
        <w:tblLook w:val="04A0" w:firstRow="1" w:lastRow="0" w:firstColumn="1" w:lastColumn="0" w:noHBand="0" w:noVBand="1"/>
        <w:tblDescription w:val="Sample table with 5 columns"/>
      </w:tblPr>
      <w:tblGrid>
        <w:gridCol w:w="4608"/>
        <w:gridCol w:w="4608"/>
      </w:tblGrid>
      <w:tr w:rsidR="007E2138" w:rsidRPr="00BF4184" w:rsidTr="007E2138">
        <w:trPr>
          <w:cnfStyle w:val="100000000000" w:firstRow="1" w:lastRow="0" w:firstColumn="0" w:lastColumn="0" w:oddVBand="0" w:evenVBand="0" w:oddHBand="0" w:evenHBand="0" w:firstRowFirstColumn="0" w:firstRowLastColumn="0" w:lastRowFirstColumn="0" w:lastRowLastColumn="0"/>
        </w:trPr>
        <w:tc>
          <w:tcPr>
            <w:tcW w:w="46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E2138" w:rsidRPr="00BF4184" w:rsidRDefault="007E2138" w:rsidP="007E2138">
            <w:r>
              <w:t>PowerShell Cmdlet</w:t>
            </w:r>
          </w:p>
        </w:tc>
        <w:tc>
          <w:tcPr>
            <w:tcW w:w="46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7E2138" w:rsidRPr="00BF4184" w:rsidRDefault="007E2138" w:rsidP="007E2138">
            <w:r>
              <w:t>Cmdlet Description and Output</w:t>
            </w:r>
          </w:p>
        </w:tc>
      </w:tr>
      <w:tr w:rsidR="007E2138" w:rsidRPr="00BF4184" w:rsidTr="007E2138">
        <w:tc>
          <w:tcPr>
            <w:tcW w:w="4608" w:type="dxa"/>
          </w:tcPr>
          <w:p w:rsidR="007E2138" w:rsidRPr="00BF4184" w:rsidRDefault="006B1ACA" w:rsidP="007E2138">
            <w:r w:rsidRPr="006B1ACA">
              <w:t>New-</w:t>
            </w:r>
            <w:proofErr w:type="spellStart"/>
            <w:r w:rsidRPr="006B1ACA">
              <w:t>AzureRmResourceGroup</w:t>
            </w:r>
            <w:proofErr w:type="spellEnd"/>
            <w:r w:rsidRPr="006B1ACA">
              <w:t xml:space="preserve"> -</w:t>
            </w:r>
            <w:proofErr w:type="spellStart"/>
            <w:r w:rsidRPr="006B1ACA">
              <w:t>ResourceGroupName</w:t>
            </w:r>
            <w:proofErr w:type="spellEnd"/>
            <w:r w:rsidRPr="006B1ACA">
              <w:t xml:space="preserve"> </w:t>
            </w:r>
            <w:proofErr w:type="spellStart"/>
            <w:r w:rsidRPr="006B1ACA">
              <w:t>myResourceGroupVM</w:t>
            </w:r>
            <w:proofErr w:type="spellEnd"/>
            <w:r w:rsidRPr="006B1ACA">
              <w:t xml:space="preserve"> -Location </w:t>
            </w:r>
            <w:proofErr w:type="spellStart"/>
            <w:r w:rsidRPr="006B1ACA">
              <w:t>EastUS</w:t>
            </w:r>
            <w:proofErr w:type="spellEnd"/>
          </w:p>
        </w:tc>
        <w:tc>
          <w:tcPr>
            <w:tcW w:w="4608" w:type="dxa"/>
          </w:tcPr>
          <w:p w:rsidR="007E2138" w:rsidRPr="00BF4184" w:rsidRDefault="006B1ACA" w:rsidP="007E2138">
            <w:r w:rsidRPr="006B1ACA">
              <w:t xml:space="preserve">An Azure resource group is a logical container into which Azure resources are deployed and managed. A resource group must be created before a virtual machine. In this example, a resource group named </w:t>
            </w:r>
            <w:proofErr w:type="spellStart"/>
            <w:r w:rsidRPr="006B1ACA">
              <w:t>myResourceGroupVM</w:t>
            </w:r>
            <w:proofErr w:type="spellEnd"/>
            <w:r w:rsidRPr="006B1ACA">
              <w:t xml:space="preserve"> is created in the </w:t>
            </w:r>
            <w:proofErr w:type="spellStart"/>
            <w:r w:rsidRPr="006B1ACA">
              <w:t>EastUS</w:t>
            </w:r>
            <w:proofErr w:type="spellEnd"/>
            <w:r w:rsidRPr="006B1ACA">
              <w:t xml:space="preserve"> region.</w:t>
            </w:r>
            <w:r>
              <w:t xml:space="preserve"> </w:t>
            </w:r>
            <w:r w:rsidRPr="006B1ACA">
              <w:t>The resource group is specified when creating or modifying a VM</w:t>
            </w:r>
            <w:r>
              <w:t>.</w:t>
            </w:r>
          </w:p>
        </w:tc>
      </w:tr>
      <w:tr w:rsidR="007E2138" w:rsidRPr="00BF4184" w:rsidTr="007E2138">
        <w:tc>
          <w:tcPr>
            <w:tcW w:w="4608" w:type="dxa"/>
          </w:tcPr>
          <w:p w:rsidR="00903331" w:rsidRDefault="00903331" w:rsidP="00903331">
            <w:r>
              <w:lastRenderedPageBreak/>
              <w:t>$</w:t>
            </w:r>
            <w:proofErr w:type="spellStart"/>
            <w:r>
              <w:t>subnetConfig</w:t>
            </w:r>
            <w:proofErr w:type="spellEnd"/>
            <w:r>
              <w:t xml:space="preserve"> = New-</w:t>
            </w:r>
            <w:proofErr w:type="spellStart"/>
            <w:r>
              <w:t>AzureRmVirtualNetworkSubnetConfig</w:t>
            </w:r>
            <w:proofErr w:type="spellEnd"/>
            <w:r>
              <w:t xml:space="preserve"> `</w:t>
            </w:r>
          </w:p>
          <w:p w:rsidR="00903331" w:rsidRDefault="00903331" w:rsidP="00903331">
            <w:r>
              <w:t xml:space="preserve">    -Name </w:t>
            </w:r>
            <w:proofErr w:type="spellStart"/>
            <w:r>
              <w:t>mySubnet</w:t>
            </w:r>
            <w:proofErr w:type="spellEnd"/>
            <w:r>
              <w:t xml:space="preserve"> `</w:t>
            </w:r>
          </w:p>
          <w:p w:rsidR="007E2138" w:rsidRPr="00BF4184" w:rsidRDefault="00903331" w:rsidP="00903331">
            <w:r>
              <w:t xml:space="preserve">    -</w:t>
            </w:r>
            <w:proofErr w:type="spellStart"/>
            <w:r>
              <w:t>AddressPrefix</w:t>
            </w:r>
            <w:proofErr w:type="spellEnd"/>
            <w:r>
              <w:t xml:space="preserve"> 192.168.1.0/24</w:t>
            </w:r>
          </w:p>
        </w:tc>
        <w:tc>
          <w:tcPr>
            <w:tcW w:w="4608" w:type="dxa"/>
          </w:tcPr>
          <w:p w:rsidR="007E2138" w:rsidRPr="00BF4184" w:rsidRDefault="00903331" w:rsidP="007E2138">
            <w:r w:rsidRPr="00903331">
              <w:t>A virtual machine must be connected to a virtual network.</w:t>
            </w:r>
            <w:r>
              <w:t xml:space="preserve"> To create a virtual network, we need to create a subnet first.</w:t>
            </w:r>
          </w:p>
        </w:tc>
      </w:tr>
      <w:tr w:rsidR="007E2138" w:rsidRPr="00BF4184" w:rsidTr="007E2138">
        <w:tc>
          <w:tcPr>
            <w:tcW w:w="4608" w:type="dxa"/>
          </w:tcPr>
          <w:p w:rsidR="00903331" w:rsidRDefault="00903331" w:rsidP="00903331">
            <w:r>
              <w:t>$</w:t>
            </w:r>
            <w:proofErr w:type="spellStart"/>
            <w:r>
              <w:t>vnet</w:t>
            </w:r>
            <w:proofErr w:type="spellEnd"/>
            <w:r>
              <w:t xml:space="preserve"> = New-</w:t>
            </w:r>
            <w:proofErr w:type="spellStart"/>
            <w:r>
              <w:t>AzureRmVirtualNetwork</w:t>
            </w:r>
            <w:proofErr w:type="spellEnd"/>
            <w:r>
              <w:t xml:space="preserve"> `</w:t>
            </w:r>
          </w:p>
          <w:p w:rsidR="00903331" w:rsidRDefault="00903331" w:rsidP="00903331">
            <w:r>
              <w:t xml:space="preserve">  -</w:t>
            </w:r>
            <w:proofErr w:type="spellStart"/>
            <w:r>
              <w:t>ResourceGroupName</w:t>
            </w:r>
            <w:proofErr w:type="spellEnd"/>
            <w:r>
              <w:t xml:space="preserve"> </w:t>
            </w:r>
            <w:proofErr w:type="spellStart"/>
            <w:r>
              <w:t>myResourceGroupVM</w:t>
            </w:r>
            <w:proofErr w:type="spellEnd"/>
            <w:r>
              <w:t xml:space="preserve"> `</w:t>
            </w:r>
          </w:p>
          <w:p w:rsidR="00903331" w:rsidRDefault="00903331" w:rsidP="00903331">
            <w:r>
              <w:t xml:space="preserve">  -Location </w:t>
            </w:r>
            <w:proofErr w:type="spellStart"/>
            <w:r>
              <w:t>EastUS</w:t>
            </w:r>
            <w:proofErr w:type="spellEnd"/>
            <w:r>
              <w:t xml:space="preserve"> `</w:t>
            </w:r>
          </w:p>
          <w:p w:rsidR="00903331" w:rsidRDefault="00903331" w:rsidP="00903331">
            <w:r>
              <w:t xml:space="preserve">  -Name </w:t>
            </w:r>
            <w:proofErr w:type="spellStart"/>
            <w:r>
              <w:t>myVnet</w:t>
            </w:r>
            <w:proofErr w:type="spellEnd"/>
            <w:r>
              <w:t xml:space="preserve"> `</w:t>
            </w:r>
          </w:p>
          <w:p w:rsidR="00903331" w:rsidRDefault="00903331" w:rsidP="00903331">
            <w:r>
              <w:t xml:space="preserve">  -</w:t>
            </w:r>
            <w:proofErr w:type="spellStart"/>
            <w:r>
              <w:t>AddressPrefix</w:t>
            </w:r>
            <w:proofErr w:type="spellEnd"/>
            <w:r>
              <w:t xml:space="preserve"> 192.168.0.0/16 `</w:t>
            </w:r>
          </w:p>
          <w:p w:rsidR="007E2138" w:rsidRPr="00BF4184" w:rsidRDefault="00903331" w:rsidP="00903331">
            <w:r>
              <w:t xml:space="preserve">  -Subnet $</w:t>
            </w:r>
            <w:proofErr w:type="spellStart"/>
            <w:r>
              <w:t>subnetConfig</w:t>
            </w:r>
            <w:proofErr w:type="spellEnd"/>
          </w:p>
        </w:tc>
        <w:tc>
          <w:tcPr>
            <w:tcW w:w="4608" w:type="dxa"/>
          </w:tcPr>
          <w:p w:rsidR="007E2138" w:rsidRPr="00BF4184" w:rsidRDefault="00903331" w:rsidP="007E2138">
            <w:r>
              <w:t>Creates a virtual network.</w:t>
            </w:r>
          </w:p>
        </w:tc>
      </w:tr>
      <w:tr w:rsidR="007E2138" w:rsidRPr="00BF4184" w:rsidTr="007E2138">
        <w:tc>
          <w:tcPr>
            <w:tcW w:w="4608" w:type="dxa"/>
          </w:tcPr>
          <w:p w:rsidR="00903331" w:rsidRDefault="00903331" w:rsidP="00903331">
            <w:r>
              <w:t>$pip = New-</w:t>
            </w:r>
            <w:proofErr w:type="spellStart"/>
            <w:r>
              <w:t>AzureRmPublicIpAddress</w:t>
            </w:r>
            <w:proofErr w:type="spellEnd"/>
            <w:r>
              <w:t xml:space="preserve"> `</w:t>
            </w:r>
          </w:p>
          <w:p w:rsidR="00903331" w:rsidRDefault="00903331" w:rsidP="00903331">
            <w:r>
              <w:t xml:space="preserve">  -</w:t>
            </w:r>
            <w:proofErr w:type="spellStart"/>
            <w:r>
              <w:t>ResourceGroupName</w:t>
            </w:r>
            <w:proofErr w:type="spellEnd"/>
            <w:r>
              <w:t xml:space="preserve"> </w:t>
            </w:r>
            <w:proofErr w:type="spellStart"/>
            <w:r>
              <w:t>myResourceGroupVM</w:t>
            </w:r>
            <w:proofErr w:type="spellEnd"/>
            <w:r>
              <w:t xml:space="preserve"> `</w:t>
            </w:r>
          </w:p>
          <w:p w:rsidR="00903331" w:rsidRDefault="00903331" w:rsidP="00903331">
            <w:r>
              <w:t xml:space="preserve">  -Location </w:t>
            </w:r>
            <w:proofErr w:type="spellStart"/>
            <w:r>
              <w:t>EastUS</w:t>
            </w:r>
            <w:proofErr w:type="spellEnd"/>
            <w:r>
              <w:t xml:space="preserve"> `</w:t>
            </w:r>
          </w:p>
          <w:p w:rsidR="00903331" w:rsidRDefault="00903331" w:rsidP="00903331">
            <w:r>
              <w:t xml:space="preserve">  -</w:t>
            </w:r>
            <w:proofErr w:type="spellStart"/>
            <w:r>
              <w:t>AllocationMethod</w:t>
            </w:r>
            <w:proofErr w:type="spellEnd"/>
            <w:r>
              <w:t xml:space="preserve"> Static `</w:t>
            </w:r>
          </w:p>
          <w:p w:rsidR="007E2138" w:rsidRPr="00BF4184" w:rsidRDefault="00903331" w:rsidP="00903331">
            <w:r>
              <w:t xml:space="preserve">  -Name </w:t>
            </w:r>
            <w:proofErr w:type="spellStart"/>
            <w:r>
              <w:t>myPublicIPAddress</w:t>
            </w:r>
            <w:proofErr w:type="spellEnd"/>
          </w:p>
        </w:tc>
        <w:tc>
          <w:tcPr>
            <w:tcW w:w="4608" w:type="dxa"/>
          </w:tcPr>
          <w:p w:rsidR="007E2138" w:rsidRPr="00BF4184" w:rsidRDefault="00903331" w:rsidP="007E2138">
            <w:r>
              <w:t>We</w:t>
            </w:r>
            <w:r w:rsidRPr="00903331">
              <w:t xml:space="preserve"> communicate with the virtual machine using a public IP address through a network interface card.</w:t>
            </w:r>
            <w:r>
              <w:t xml:space="preserve"> Hence creating a public IP address.</w:t>
            </w:r>
          </w:p>
        </w:tc>
      </w:tr>
      <w:tr w:rsidR="007E2138" w:rsidRPr="00BF4184" w:rsidTr="007E2138">
        <w:tc>
          <w:tcPr>
            <w:tcW w:w="4608" w:type="dxa"/>
          </w:tcPr>
          <w:p w:rsidR="00903331" w:rsidRDefault="00903331" w:rsidP="00903331">
            <w:r>
              <w:t>$</w:t>
            </w:r>
            <w:proofErr w:type="spellStart"/>
            <w:r>
              <w:t>nic</w:t>
            </w:r>
            <w:proofErr w:type="spellEnd"/>
            <w:r>
              <w:t xml:space="preserve"> = New-</w:t>
            </w:r>
            <w:proofErr w:type="spellStart"/>
            <w:r>
              <w:t>AzureRmNetworkInterface</w:t>
            </w:r>
            <w:proofErr w:type="spellEnd"/>
            <w:r>
              <w:t xml:space="preserve"> `</w:t>
            </w:r>
          </w:p>
          <w:p w:rsidR="00903331" w:rsidRDefault="00903331" w:rsidP="00903331">
            <w:r>
              <w:t xml:space="preserve">  -</w:t>
            </w:r>
            <w:proofErr w:type="spellStart"/>
            <w:r>
              <w:t>ResourceGroupName</w:t>
            </w:r>
            <w:proofErr w:type="spellEnd"/>
            <w:r>
              <w:t xml:space="preserve"> </w:t>
            </w:r>
            <w:proofErr w:type="spellStart"/>
            <w:proofErr w:type="gramStart"/>
            <w:r>
              <w:t>myResourceGroupVM</w:t>
            </w:r>
            <w:proofErr w:type="spellEnd"/>
            <w:r>
              <w:t xml:space="preserve">  `</w:t>
            </w:r>
            <w:proofErr w:type="gramEnd"/>
          </w:p>
          <w:p w:rsidR="00903331" w:rsidRDefault="00903331" w:rsidP="00903331">
            <w:r>
              <w:t xml:space="preserve">  -Location </w:t>
            </w:r>
            <w:proofErr w:type="spellStart"/>
            <w:r>
              <w:t>EastUS</w:t>
            </w:r>
            <w:proofErr w:type="spellEnd"/>
            <w:r>
              <w:t xml:space="preserve"> `</w:t>
            </w:r>
          </w:p>
          <w:p w:rsidR="00903331" w:rsidRDefault="00903331" w:rsidP="00903331">
            <w:r>
              <w:t xml:space="preserve">  -Name </w:t>
            </w:r>
            <w:proofErr w:type="spellStart"/>
            <w:r>
              <w:t>myNic</w:t>
            </w:r>
            <w:proofErr w:type="spellEnd"/>
            <w:r>
              <w:t xml:space="preserve"> `</w:t>
            </w:r>
          </w:p>
          <w:p w:rsidR="00903331" w:rsidRDefault="00903331" w:rsidP="00903331">
            <w:r>
              <w:t xml:space="preserve">  -</w:t>
            </w:r>
            <w:proofErr w:type="spellStart"/>
            <w:r>
              <w:t>SubnetId</w:t>
            </w:r>
            <w:proofErr w:type="spellEnd"/>
            <w:r>
              <w:t xml:space="preserve"> $</w:t>
            </w:r>
            <w:proofErr w:type="spellStart"/>
            <w:proofErr w:type="gramStart"/>
            <w:r>
              <w:t>vnet.Subnets</w:t>
            </w:r>
            <w:proofErr w:type="spellEnd"/>
            <w:proofErr w:type="gramEnd"/>
            <w:r>
              <w:t>[0].Id `</w:t>
            </w:r>
          </w:p>
          <w:p w:rsidR="007E2138" w:rsidRPr="00BF4184" w:rsidRDefault="00903331" w:rsidP="00903331">
            <w:r>
              <w:t xml:space="preserve">  -</w:t>
            </w:r>
            <w:proofErr w:type="spellStart"/>
            <w:r>
              <w:t>PublicIpAddressId</w:t>
            </w:r>
            <w:proofErr w:type="spellEnd"/>
            <w:r>
              <w:t xml:space="preserve"> $</w:t>
            </w:r>
            <w:proofErr w:type="spellStart"/>
            <w:proofErr w:type="gramStart"/>
            <w:r>
              <w:t>pip.Id</w:t>
            </w:r>
            <w:proofErr w:type="spellEnd"/>
            <w:proofErr w:type="gramEnd"/>
          </w:p>
        </w:tc>
        <w:tc>
          <w:tcPr>
            <w:tcW w:w="4608" w:type="dxa"/>
          </w:tcPr>
          <w:p w:rsidR="007E2138" w:rsidRPr="00BF4184" w:rsidRDefault="00903331" w:rsidP="007E2138">
            <w:r>
              <w:t>Creating a network interface card</w:t>
            </w:r>
            <w:r w:rsidR="00AD0CC3">
              <w:t>.</w:t>
            </w:r>
          </w:p>
        </w:tc>
      </w:tr>
      <w:tr w:rsidR="007E2138" w:rsidRPr="00BF4184" w:rsidTr="007E2138">
        <w:tc>
          <w:tcPr>
            <w:tcW w:w="4608" w:type="dxa"/>
          </w:tcPr>
          <w:p w:rsidR="00801C67" w:rsidRDefault="00801C67" w:rsidP="00801C67">
            <w:r>
              <w:t>$</w:t>
            </w:r>
            <w:proofErr w:type="spellStart"/>
            <w:r>
              <w:t>nsgRule</w:t>
            </w:r>
            <w:proofErr w:type="spellEnd"/>
            <w:r>
              <w:t xml:space="preserve"> = New-</w:t>
            </w:r>
            <w:proofErr w:type="spellStart"/>
            <w:r>
              <w:t>AzureRmNetworkSecurityRuleConfig</w:t>
            </w:r>
            <w:proofErr w:type="spellEnd"/>
            <w:r>
              <w:t xml:space="preserve"> `</w:t>
            </w:r>
          </w:p>
          <w:p w:rsidR="00801C67" w:rsidRDefault="00801C67" w:rsidP="00801C67">
            <w:r>
              <w:t xml:space="preserve">  -Name </w:t>
            </w:r>
            <w:proofErr w:type="spellStart"/>
            <w:r>
              <w:t>myNSGRule</w:t>
            </w:r>
            <w:proofErr w:type="spellEnd"/>
            <w:r>
              <w:t xml:space="preserve"> `</w:t>
            </w:r>
          </w:p>
          <w:p w:rsidR="00801C67" w:rsidRDefault="00801C67" w:rsidP="00801C67">
            <w:r>
              <w:t xml:space="preserve">  -Protocol </w:t>
            </w:r>
            <w:proofErr w:type="spellStart"/>
            <w:r>
              <w:t>Tcp</w:t>
            </w:r>
            <w:proofErr w:type="spellEnd"/>
            <w:r>
              <w:t xml:space="preserve"> `</w:t>
            </w:r>
          </w:p>
          <w:p w:rsidR="00801C67" w:rsidRDefault="00801C67" w:rsidP="00801C67">
            <w:r>
              <w:t xml:space="preserve">  -Direction Inbound `</w:t>
            </w:r>
          </w:p>
          <w:p w:rsidR="00801C67" w:rsidRDefault="00801C67" w:rsidP="00801C67">
            <w:r>
              <w:t xml:space="preserve">  -Priority 1000 `</w:t>
            </w:r>
          </w:p>
          <w:p w:rsidR="00801C67" w:rsidRDefault="00801C67" w:rsidP="00801C67">
            <w:r>
              <w:t xml:space="preserve">  -</w:t>
            </w:r>
            <w:proofErr w:type="spellStart"/>
            <w:r>
              <w:t>SourceAddressPrefix</w:t>
            </w:r>
            <w:proofErr w:type="spellEnd"/>
            <w:r>
              <w:t xml:space="preserve"> * `</w:t>
            </w:r>
          </w:p>
          <w:p w:rsidR="00801C67" w:rsidRDefault="00801C67" w:rsidP="00801C67">
            <w:r>
              <w:t xml:space="preserve">  -</w:t>
            </w:r>
            <w:proofErr w:type="spellStart"/>
            <w:r>
              <w:t>SourcePortRange</w:t>
            </w:r>
            <w:proofErr w:type="spellEnd"/>
            <w:r>
              <w:t xml:space="preserve"> * `</w:t>
            </w:r>
          </w:p>
          <w:p w:rsidR="00801C67" w:rsidRDefault="00801C67" w:rsidP="00801C67">
            <w:r>
              <w:t xml:space="preserve">  -</w:t>
            </w:r>
            <w:proofErr w:type="spellStart"/>
            <w:r>
              <w:t>DestinationAddressPrefix</w:t>
            </w:r>
            <w:proofErr w:type="spellEnd"/>
            <w:r>
              <w:t xml:space="preserve"> * `</w:t>
            </w:r>
          </w:p>
          <w:p w:rsidR="00801C67" w:rsidRDefault="00801C67" w:rsidP="00801C67">
            <w:r>
              <w:t xml:space="preserve">  -</w:t>
            </w:r>
            <w:proofErr w:type="spellStart"/>
            <w:r>
              <w:t>DestinationPortRange</w:t>
            </w:r>
            <w:proofErr w:type="spellEnd"/>
            <w:r>
              <w:t xml:space="preserve"> 3389 `</w:t>
            </w:r>
          </w:p>
          <w:p w:rsidR="007E2138" w:rsidRPr="00BF4184" w:rsidRDefault="00801C67" w:rsidP="00801C67">
            <w:r>
              <w:t xml:space="preserve">  -Access Allow</w:t>
            </w:r>
          </w:p>
        </w:tc>
        <w:tc>
          <w:tcPr>
            <w:tcW w:w="4608" w:type="dxa"/>
          </w:tcPr>
          <w:p w:rsidR="00801C67" w:rsidRDefault="00801C67" w:rsidP="00801C67">
            <w:r>
              <w:t>An Azure network security group (NSG) controls inbound and outbound traffic for one or many virtual machines. Network security group rules allow or deny network traffic on a specific port or port range. These rules can also include a source address prefix so that only traffic originating at a predefined source can communicate with a virtual machine. To access the IIS webserver that you are installing, you must add an inbound NSG rule.</w:t>
            </w:r>
          </w:p>
          <w:p w:rsidR="007E2138" w:rsidRPr="00BF4184" w:rsidRDefault="00801C67" w:rsidP="00801C67">
            <w:r>
              <w:t>To create an inbound NSG rule, use Add-</w:t>
            </w:r>
            <w:proofErr w:type="spellStart"/>
            <w:r>
              <w:t>AzureRmNetworkSecurityRuleConfig</w:t>
            </w:r>
            <w:proofErr w:type="spellEnd"/>
            <w:r>
              <w:t xml:space="preserve">. This cmdlet creates an NSG rule named </w:t>
            </w:r>
            <w:proofErr w:type="spellStart"/>
            <w:r>
              <w:t>myNSGRule</w:t>
            </w:r>
            <w:proofErr w:type="spellEnd"/>
            <w:r>
              <w:t xml:space="preserve"> that opens port 3389 for the virtual machine.</w:t>
            </w:r>
          </w:p>
        </w:tc>
      </w:tr>
      <w:tr w:rsidR="007E2138" w:rsidRPr="00BF4184" w:rsidTr="007E2138">
        <w:tc>
          <w:tcPr>
            <w:tcW w:w="4608" w:type="dxa"/>
          </w:tcPr>
          <w:p w:rsidR="00801C67" w:rsidRDefault="00801C67" w:rsidP="00801C67">
            <w:r>
              <w:t>$</w:t>
            </w:r>
            <w:proofErr w:type="spellStart"/>
            <w:r>
              <w:t>nsg</w:t>
            </w:r>
            <w:proofErr w:type="spellEnd"/>
            <w:r>
              <w:t xml:space="preserve"> = New-</w:t>
            </w:r>
            <w:proofErr w:type="spellStart"/>
            <w:r>
              <w:t>AzureRmNetworkSecurityGroup</w:t>
            </w:r>
            <w:proofErr w:type="spellEnd"/>
            <w:r>
              <w:t xml:space="preserve"> `</w:t>
            </w:r>
          </w:p>
          <w:p w:rsidR="00801C67" w:rsidRDefault="00801C67" w:rsidP="00801C67">
            <w:r>
              <w:t xml:space="preserve">    -</w:t>
            </w:r>
            <w:proofErr w:type="spellStart"/>
            <w:r>
              <w:t>ResourceGroupName</w:t>
            </w:r>
            <w:proofErr w:type="spellEnd"/>
            <w:r>
              <w:t xml:space="preserve"> </w:t>
            </w:r>
            <w:proofErr w:type="spellStart"/>
            <w:r>
              <w:t>myResourceGroupVM</w:t>
            </w:r>
            <w:proofErr w:type="spellEnd"/>
            <w:r>
              <w:t xml:space="preserve"> `</w:t>
            </w:r>
          </w:p>
          <w:p w:rsidR="00801C67" w:rsidRDefault="00801C67" w:rsidP="00801C67">
            <w:r>
              <w:t xml:space="preserve">    -Location </w:t>
            </w:r>
            <w:proofErr w:type="spellStart"/>
            <w:r>
              <w:t>EastUS</w:t>
            </w:r>
            <w:proofErr w:type="spellEnd"/>
            <w:r>
              <w:t xml:space="preserve"> `</w:t>
            </w:r>
          </w:p>
          <w:p w:rsidR="00801C67" w:rsidRDefault="00801C67" w:rsidP="00801C67">
            <w:r>
              <w:lastRenderedPageBreak/>
              <w:t xml:space="preserve">    -Name </w:t>
            </w:r>
            <w:proofErr w:type="spellStart"/>
            <w:r>
              <w:t>myNetworkSecurityGroup</w:t>
            </w:r>
            <w:proofErr w:type="spellEnd"/>
            <w:r>
              <w:t xml:space="preserve"> `</w:t>
            </w:r>
          </w:p>
          <w:p w:rsidR="007E2138" w:rsidRPr="001952B7" w:rsidRDefault="00801C67" w:rsidP="00801C67">
            <w:r>
              <w:t xml:space="preserve">    -</w:t>
            </w:r>
            <w:proofErr w:type="spellStart"/>
            <w:r>
              <w:t>SecurityRules</w:t>
            </w:r>
            <w:proofErr w:type="spellEnd"/>
            <w:r>
              <w:t xml:space="preserve"> $</w:t>
            </w:r>
            <w:proofErr w:type="spellStart"/>
            <w:r>
              <w:t>nsgRule</w:t>
            </w:r>
            <w:proofErr w:type="spellEnd"/>
          </w:p>
        </w:tc>
        <w:tc>
          <w:tcPr>
            <w:tcW w:w="4608" w:type="dxa"/>
          </w:tcPr>
          <w:p w:rsidR="007E2138" w:rsidRPr="00BF4184" w:rsidRDefault="00801C67" w:rsidP="007E2138">
            <w:r w:rsidRPr="00801C67">
              <w:lastRenderedPageBreak/>
              <w:t xml:space="preserve">Creating the NSG using </w:t>
            </w:r>
            <w:proofErr w:type="spellStart"/>
            <w:r w:rsidRPr="00801C67">
              <w:t>myNSGRule</w:t>
            </w:r>
            <w:proofErr w:type="spellEnd"/>
            <w:r w:rsidR="00AD0CC3">
              <w:t>.</w:t>
            </w:r>
          </w:p>
        </w:tc>
      </w:tr>
      <w:tr w:rsidR="007E2138" w:rsidRPr="00BF4184" w:rsidTr="007E2138">
        <w:tc>
          <w:tcPr>
            <w:tcW w:w="4608" w:type="dxa"/>
          </w:tcPr>
          <w:p w:rsidR="00801C67" w:rsidRDefault="00801C67" w:rsidP="00801C67">
            <w:r>
              <w:t>Set-</w:t>
            </w:r>
            <w:proofErr w:type="spellStart"/>
            <w:r>
              <w:t>AzureRmVirtualNetworkSubnetConfig</w:t>
            </w:r>
            <w:proofErr w:type="spellEnd"/>
            <w:r>
              <w:t xml:space="preserve"> `</w:t>
            </w:r>
          </w:p>
          <w:p w:rsidR="00801C67" w:rsidRDefault="00801C67" w:rsidP="00801C67">
            <w:r>
              <w:t xml:space="preserve">    -Name </w:t>
            </w:r>
            <w:proofErr w:type="spellStart"/>
            <w:r>
              <w:t>mySubnet</w:t>
            </w:r>
            <w:proofErr w:type="spellEnd"/>
            <w:r>
              <w:t xml:space="preserve"> `</w:t>
            </w:r>
          </w:p>
          <w:p w:rsidR="00801C67" w:rsidRDefault="00801C67" w:rsidP="00801C67">
            <w:r>
              <w:t xml:space="preserve">    -</w:t>
            </w:r>
            <w:proofErr w:type="spellStart"/>
            <w:r>
              <w:t>VirtualNetwork</w:t>
            </w:r>
            <w:proofErr w:type="spellEnd"/>
            <w:r>
              <w:t xml:space="preserve"> $</w:t>
            </w:r>
            <w:proofErr w:type="spellStart"/>
            <w:r>
              <w:t>vnet</w:t>
            </w:r>
            <w:proofErr w:type="spellEnd"/>
            <w:r>
              <w:t xml:space="preserve"> `</w:t>
            </w:r>
          </w:p>
          <w:p w:rsidR="00801C67" w:rsidRDefault="00801C67" w:rsidP="00801C67">
            <w:r>
              <w:t xml:space="preserve">    -</w:t>
            </w:r>
            <w:proofErr w:type="spellStart"/>
            <w:r>
              <w:t>NetworkSecurityGroup</w:t>
            </w:r>
            <w:proofErr w:type="spellEnd"/>
            <w:r>
              <w:t xml:space="preserve"> $</w:t>
            </w:r>
            <w:proofErr w:type="spellStart"/>
            <w:r>
              <w:t>nsg</w:t>
            </w:r>
            <w:proofErr w:type="spellEnd"/>
            <w:r>
              <w:t xml:space="preserve"> `</w:t>
            </w:r>
          </w:p>
          <w:p w:rsidR="007E2138" w:rsidRPr="001952B7" w:rsidRDefault="00801C67" w:rsidP="00801C67">
            <w:r>
              <w:t xml:space="preserve">    -</w:t>
            </w:r>
            <w:proofErr w:type="spellStart"/>
            <w:r>
              <w:t>AddressPrefix</w:t>
            </w:r>
            <w:proofErr w:type="spellEnd"/>
            <w:r>
              <w:t xml:space="preserve"> 192.168.1.0/24</w:t>
            </w:r>
          </w:p>
        </w:tc>
        <w:tc>
          <w:tcPr>
            <w:tcW w:w="4608" w:type="dxa"/>
          </w:tcPr>
          <w:p w:rsidR="007E2138" w:rsidRPr="00BF4184" w:rsidRDefault="00801C67" w:rsidP="007E2138">
            <w:r w:rsidRPr="00801C67">
              <w:t>Add</w:t>
            </w:r>
            <w:r>
              <w:t>ing</w:t>
            </w:r>
            <w:r w:rsidRPr="00801C67">
              <w:t xml:space="preserve"> the NSG to the subnet in the virtual network</w:t>
            </w:r>
            <w:r w:rsidR="00AD0CC3">
              <w:t>.</w:t>
            </w:r>
          </w:p>
        </w:tc>
      </w:tr>
      <w:tr w:rsidR="007E2138" w:rsidRPr="00BF4184" w:rsidTr="007E2138">
        <w:tc>
          <w:tcPr>
            <w:tcW w:w="4608" w:type="dxa"/>
          </w:tcPr>
          <w:p w:rsidR="007E2138" w:rsidRPr="001952B7" w:rsidRDefault="00801C67" w:rsidP="007E2138">
            <w:r w:rsidRPr="00801C67">
              <w:t>Set-</w:t>
            </w:r>
            <w:proofErr w:type="spellStart"/>
            <w:r w:rsidRPr="00801C67">
              <w:t>AzureRmVirtualNetwork</w:t>
            </w:r>
            <w:proofErr w:type="spellEnd"/>
            <w:r w:rsidRPr="00801C67">
              <w:t xml:space="preserve"> -</w:t>
            </w:r>
            <w:proofErr w:type="spellStart"/>
            <w:r w:rsidRPr="00801C67">
              <w:t>VirtualNetwork</w:t>
            </w:r>
            <w:proofErr w:type="spellEnd"/>
            <w:r w:rsidRPr="00801C67">
              <w:t xml:space="preserve"> $</w:t>
            </w:r>
            <w:proofErr w:type="spellStart"/>
            <w:r w:rsidRPr="00801C67">
              <w:t>vnet</w:t>
            </w:r>
            <w:proofErr w:type="spellEnd"/>
          </w:p>
        </w:tc>
        <w:tc>
          <w:tcPr>
            <w:tcW w:w="4608" w:type="dxa"/>
          </w:tcPr>
          <w:p w:rsidR="007E2138" w:rsidRPr="00BF4184" w:rsidRDefault="00801C67" w:rsidP="007E2138">
            <w:r w:rsidRPr="00801C67">
              <w:t>Updat</w:t>
            </w:r>
            <w:r>
              <w:t>ing</w:t>
            </w:r>
            <w:r w:rsidRPr="00801C67">
              <w:t xml:space="preserve"> the virtual network</w:t>
            </w:r>
            <w:r w:rsidR="00AD0CC3">
              <w:t>.</w:t>
            </w:r>
          </w:p>
        </w:tc>
      </w:tr>
      <w:tr w:rsidR="00801C67" w:rsidRPr="00BF4184" w:rsidTr="007E2138">
        <w:tc>
          <w:tcPr>
            <w:tcW w:w="4608" w:type="dxa"/>
          </w:tcPr>
          <w:p w:rsidR="00801C67" w:rsidRPr="00801C67" w:rsidRDefault="00801C67" w:rsidP="007E2138">
            <w:r w:rsidRPr="00801C67">
              <w:t>$cred = Get-Credential</w:t>
            </w:r>
          </w:p>
        </w:tc>
        <w:tc>
          <w:tcPr>
            <w:tcW w:w="4608" w:type="dxa"/>
          </w:tcPr>
          <w:p w:rsidR="00801C67" w:rsidRPr="00801C67" w:rsidRDefault="00801C67" w:rsidP="007E2138">
            <w:r w:rsidRPr="00801C67">
              <w:t>Set</w:t>
            </w:r>
            <w:r>
              <w:t>ting</w:t>
            </w:r>
            <w:r w:rsidRPr="00801C67">
              <w:t xml:space="preserve"> the username and password needed for the administrator account on the virtual machine</w:t>
            </w:r>
            <w:r w:rsidR="00AD0CC3">
              <w:t>.</w:t>
            </w:r>
          </w:p>
        </w:tc>
      </w:tr>
      <w:tr w:rsidR="00801C67" w:rsidRPr="00BF4184" w:rsidTr="007E2138">
        <w:tc>
          <w:tcPr>
            <w:tcW w:w="4608" w:type="dxa"/>
          </w:tcPr>
          <w:p w:rsidR="00801C67" w:rsidRPr="00801C67" w:rsidRDefault="00EE4772" w:rsidP="007E2138">
            <w:r w:rsidRPr="00EE4772">
              <w:t>$</w:t>
            </w:r>
            <w:proofErr w:type="spellStart"/>
            <w:r w:rsidRPr="00EE4772">
              <w:t>vm</w:t>
            </w:r>
            <w:proofErr w:type="spellEnd"/>
            <w:r w:rsidRPr="00EE4772">
              <w:t xml:space="preserve"> = New-</w:t>
            </w:r>
            <w:proofErr w:type="spellStart"/>
            <w:r w:rsidRPr="00EE4772">
              <w:t>AzureRmVMConfig</w:t>
            </w:r>
            <w:proofErr w:type="spellEnd"/>
            <w:r w:rsidRPr="00EE4772">
              <w:t xml:space="preserve"> -</w:t>
            </w:r>
            <w:proofErr w:type="spellStart"/>
            <w:r w:rsidRPr="00EE4772">
              <w:t>VMName</w:t>
            </w:r>
            <w:proofErr w:type="spellEnd"/>
            <w:r w:rsidRPr="00EE4772">
              <w:t xml:space="preserve"> </w:t>
            </w:r>
            <w:proofErr w:type="spellStart"/>
            <w:r w:rsidRPr="00EE4772">
              <w:t>myVM</w:t>
            </w:r>
            <w:proofErr w:type="spellEnd"/>
            <w:r w:rsidRPr="00EE4772">
              <w:t xml:space="preserve"> -</w:t>
            </w:r>
            <w:proofErr w:type="spellStart"/>
            <w:r w:rsidRPr="00EE4772">
              <w:t>VMSize</w:t>
            </w:r>
            <w:proofErr w:type="spellEnd"/>
            <w:r w:rsidRPr="00EE4772">
              <w:t xml:space="preserve"> Standard_D1</w:t>
            </w:r>
          </w:p>
        </w:tc>
        <w:tc>
          <w:tcPr>
            <w:tcW w:w="4608" w:type="dxa"/>
          </w:tcPr>
          <w:p w:rsidR="00801C67" w:rsidRPr="00801C67" w:rsidRDefault="00EE4772" w:rsidP="007E2138">
            <w:r w:rsidRPr="00EE4772">
              <w:t>Creat</w:t>
            </w:r>
            <w:r>
              <w:t>ing</w:t>
            </w:r>
            <w:r w:rsidRPr="00EE4772">
              <w:t xml:space="preserve"> the initial configuration for the virtual machine</w:t>
            </w:r>
            <w:r w:rsidR="00AD0CC3">
              <w:t>.</w:t>
            </w:r>
          </w:p>
        </w:tc>
      </w:tr>
      <w:tr w:rsidR="00801C67" w:rsidRPr="00BF4184" w:rsidTr="007E2138">
        <w:tc>
          <w:tcPr>
            <w:tcW w:w="4608" w:type="dxa"/>
          </w:tcPr>
          <w:p w:rsidR="00AD0CC3" w:rsidRDefault="00AD0CC3" w:rsidP="00AD0CC3">
            <w:r>
              <w:t>$</w:t>
            </w:r>
            <w:proofErr w:type="spellStart"/>
            <w:r>
              <w:t>vm</w:t>
            </w:r>
            <w:proofErr w:type="spellEnd"/>
            <w:r>
              <w:t xml:space="preserve"> = Set-</w:t>
            </w:r>
            <w:proofErr w:type="spellStart"/>
            <w:r>
              <w:t>AzureRmVMOperatingSystem</w:t>
            </w:r>
            <w:proofErr w:type="spellEnd"/>
            <w:r>
              <w:t xml:space="preserve"> `</w:t>
            </w:r>
          </w:p>
          <w:p w:rsidR="00AD0CC3" w:rsidRDefault="00AD0CC3" w:rsidP="00AD0CC3">
            <w:r>
              <w:t xml:space="preserve">    -VM $</w:t>
            </w:r>
            <w:proofErr w:type="spellStart"/>
            <w:r>
              <w:t>vm</w:t>
            </w:r>
            <w:proofErr w:type="spellEnd"/>
            <w:r>
              <w:t xml:space="preserve"> `</w:t>
            </w:r>
          </w:p>
          <w:p w:rsidR="00AD0CC3" w:rsidRDefault="00AD0CC3" w:rsidP="00AD0CC3">
            <w:r>
              <w:t xml:space="preserve">    -Windows `</w:t>
            </w:r>
          </w:p>
          <w:p w:rsidR="00AD0CC3" w:rsidRDefault="00AD0CC3" w:rsidP="00AD0CC3">
            <w:r>
              <w:t xml:space="preserve">    -</w:t>
            </w:r>
            <w:proofErr w:type="spellStart"/>
            <w:r>
              <w:t>ComputerName</w:t>
            </w:r>
            <w:proofErr w:type="spellEnd"/>
            <w:r>
              <w:t xml:space="preserve"> </w:t>
            </w:r>
            <w:proofErr w:type="spellStart"/>
            <w:r>
              <w:t>myVM</w:t>
            </w:r>
            <w:proofErr w:type="spellEnd"/>
            <w:r>
              <w:t xml:space="preserve"> `</w:t>
            </w:r>
          </w:p>
          <w:p w:rsidR="00AD0CC3" w:rsidRDefault="00AD0CC3" w:rsidP="00AD0CC3">
            <w:r>
              <w:t xml:space="preserve">    -Credential $cred `</w:t>
            </w:r>
          </w:p>
          <w:p w:rsidR="00801C67" w:rsidRPr="00801C67" w:rsidRDefault="00AD0CC3" w:rsidP="00AD0CC3">
            <w:r>
              <w:t xml:space="preserve">    -</w:t>
            </w:r>
            <w:proofErr w:type="spellStart"/>
            <w:r>
              <w:t>ProvisionVMAgent</w:t>
            </w:r>
            <w:proofErr w:type="spellEnd"/>
            <w:r>
              <w:t xml:space="preserve"> -</w:t>
            </w:r>
            <w:proofErr w:type="spellStart"/>
            <w:r>
              <w:t>EnableAutoUpdate</w:t>
            </w:r>
            <w:proofErr w:type="spellEnd"/>
          </w:p>
        </w:tc>
        <w:tc>
          <w:tcPr>
            <w:tcW w:w="4608" w:type="dxa"/>
          </w:tcPr>
          <w:p w:rsidR="00801C67" w:rsidRPr="00801C67" w:rsidRDefault="00AD0CC3" w:rsidP="007E2138">
            <w:r w:rsidRPr="00AD0CC3">
              <w:t>Add the operating system information to the virtual machine configuration</w:t>
            </w:r>
            <w:r>
              <w:t>.</w:t>
            </w:r>
          </w:p>
        </w:tc>
      </w:tr>
      <w:tr w:rsidR="00801C67" w:rsidRPr="00BF4184" w:rsidTr="007E2138">
        <w:tc>
          <w:tcPr>
            <w:tcW w:w="4608" w:type="dxa"/>
          </w:tcPr>
          <w:p w:rsidR="00CA604F" w:rsidRDefault="00CA604F" w:rsidP="00CA604F">
            <w:r>
              <w:t>$</w:t>
            </w:r>
            <w:proofErr w:type="spellStart"/>
            <w:r>
              <w:t>vm</w:t>
            </w:r>
            <w:proofErr w:type="spellEnd"/>
            <w:r>
              <w:t xml:space="preserve"> = Set-</w:t>
            </w:r>
            <w:proofErr w:type="spellStart"/>
            <w:r>
              <w:t>AzureRmVMSourceImage</w:t>
            </w:r>
            <w:proofErr w:type="spellEnd"/>
            <w:r>
              <w:t xml:space="preserve"> `</w:t>
            </w:r>
          </w:p>
          <w:p w:rsidR="00CA604F" w:rsidRDefault="00CA604F" w:rsidP="00CA604F">
            <w:r>
              <w:t xml:space="preserve">    -VM $</w:t>
            </w:r>
            <w:proofErr w:type="spellStart"/>
            <w:r>
              <w:t>vm</w:t>
            </w:r>
            <w:proofErr w:type="spellEnd"/>
            <w:r>
              <w:t xml:space="preserve"> `</w:t>
            </w:r>
          </w:p>
          <w:p w:rsidR="00CA604F" w:rsidRDefault="00CA604F" w:rsidP="00CA604F">
            <w:r>
              <w:t xml:space="preserve">    -</w:t>
            </w:r>
            <w:proofErr w:type="spellStart"/>
            <w:r>
              <w:t>PublisherName</w:t>
            </w:r>
            <w:proofErr w:type="spellEnd"/>
            <w:r>
              <w:t xml:space="preserve"> </w:t>
            </w:r>
            <w:proofErr w:type="spellStart"/>
            <w:r>
              <w:t>MicrosoftWindowsServer</w:t>
            </w:r>
            <w:proofErr w:type="spellEnd"/>
            <w:r>
              <w:t xml:space="preserve"> `</w:t>
            </w:r>
          </w:p>
          <w:p w:rsidR="00CA604F" w:rsidRDefault="00CA604F" w:rsidP="00CA604F">
            <w:r>
              <w:t xml:space="preserve">    -Offer </w:t>
            </w:r>
            <w:proofErr w:type="spellStart"/>
            <w:r>
              <w:t>WindowsServer</w:t>
            </w:r>
            <w:proofErr w:type="spellEnd"/>
            <w:r>
              <w:t xml:space="preserve"> `</w:t>
            </w:r>
          </w:p>
          <w:p w:rsidR="00CA604F" w:rsidRDefault="00CA604F" w:rsidP="00CA604F">
            <w:r>
              <w:t xml:space="preserve">    -</w:t>
            </w:r>
            <w:proofErr w:type="spellStart"/>
            <w:r>
              <w:t>Skus</w:t>
            </w:r>
            <w:proofErr w:type="spellEnd"/>
            <w:r>
              <w:t xml:space="preserve"> 2016-Datacenter `</w:t>
            </w:r>
          </w:p>
          <w:p w:rsidR="00801C67" w:rsidRPr="00801C67" w:rsidRDefault="00CA604F" w:rsidP="00CA604F">
            <w:r>
              <w:t xml:space="preserve">    -Version latest</w:t>
            </w:r>
          </w:p>
        </w:tc>
        <w:tc>
          <w:tcPr>
            <w:tcW w:w="4608" w:type="dxa"/>
          </w:tcPr>
          <w:p w:rsidR="00801C67" w:rsidRPr="00801C67" w:rsidRDefault="00CA604F" w:rsidP="007E2138">
            <w:r w:rsidRPr="00CA604F">
              <w:t>Add</w:t>
            </w:r>
            <w:r>
              <w:t>ing</w:t>
            </w:r>
            <w:r w:rsidRPr="00CA604F">
              <w:t xml:space="preserve"> the image information to the virtual machine configuration</w:t>
            </w:r>
            <w:r>
              <w:t>.</w:t>
            </w:r>
          </w:p>
        </w:tc>
      </w:tr>
      <w:tr w:rsidR="00801C67" w:rsidRPr="00BF4184" w:rsidTr="007E2138">
        <w:tc>
          <w:tcPr>
            <w:tcW w:w="4608" w:type="dxa"/>
          </w:tcPr>
          <w:p w:rsidR="00CA604F" w:rsidRDefault="00CA604F" w:rsidP="00CA604F">
            <w:r>
              <w:t>$</w:t>
            </w:r>
            <w:proofErr w:type="spellStart"/>
            <w:r>
              <w:t>vm</w:t>
            </w:r>
            <w:proofErr w:type="spellEnd"/>
            <w:r>
              <w:t xml:space="preserve"> = Set-</w:t>
            </w:r>
            <w:proofErr w:type="spellStart"/>
            <w:r>
              <w:t>AzureRmVMOSDisk</w:t>
            </w:r>
            <w:proofErr w:type="spellEnd"/>
            <w:r>
              <w:t xml:space="preserve"> `</w:t>
            </w:r>
          </w:p>
          <w:p w:rsidR="00CA604F" w:rsidRDefault="00CA604F" w:rsidP="00CA604F">
            <w:r>
              <w:t xml:space="preserve">    -VM $</w:t>
            </w:r>
            <w:proofErr w:type="spellStart"/>
            <w:r>
              <w:t>vm</w:t>
            </w:r>
            <w:proofErr w:type="spellEnd"/>
            <w:r>
              <w:t xml:space="preserve"> `</w:t>
            </w:r>
          </w:p>
          <w:p w:rsidR="00CA604F" w:rsidRDefault="00CA604F" w:rsidP="00CA604F">
            <w:r>
              <w:t xml:space="preserve">    -Name </w:t>
            </w:r>
            <w:proofErr w:type="spellStart"/>
            <w:r>
              <w:t>myOsDisk</w:t>
            </w:r>
            <w:proofErr w:type="spellEnd"/>
            <w:r>
              <w:t xml:space="preserve"> `</w:t>
            </w:r>
          </w:p>
          <w:p w:rsidR="00CA604F" w:rsidRDefault="00CA604F" w:rsidP="00CA604F">
            <w:r>
              <w:t xml:space="preserve">    -</w:t>
            </w:r>
            <w:proofErr w:type="spellStart"/>
            <w:r>
              <w:t>DiskSizeInGB</w:t>
            </w:r>
            <w:proofErr w:type="spellEnd"/>
            <w:r>
              <w:t xml:space="preserve"> 128 `</w:t>
            </w:r>
          </w:p>
          <w:p w:rsidR="00CA604F" w:rsidRDefault="00CA604F" w:rsidP="00CA604F">
            <w:r>
              <w:t xml:space="preserve">    -</w:t>
            </w:r>
            <w:proofErr w:type="spellStart"/>
            <w:r>
              <w:t>CreateOption</w:t>
            </w:r>
            <w:proofErr w:type="spellEnd"/>
            <w:r>
              <w:t xml:space="preserve"> </w:t>
            </w:r>
            <w:proofErr w:type="spellStart"/>
            <w:r>
              <w:t>FromImage</w:t>
            </w:r>
            <w:proofErr w:type="spellEnd"/>
            <w:r>
              <w:t xml:space="preserve"> `</w:t>
            </w:r>
          </w:p>
          <w:p w:rsidR="00801C67" w:rsidRPr="00801C67" w:rsidRDefault="00CA604F" w:rsidP="00CA604F">
            <w:r>
              <w:t xml:space="preserve">    -Caching </w:t>
            </w:r>
            <w:proofErr w:type="spellStart"/>
            <w:r>
              <w:t>ReadWrite</w:t>
            </w:r>
            <w:proofErr w:type="spellEnd"/>
          </w:p>
        </w:tc>
        <w:tc>
          <w:tcPr>
            <w:tcW w:w="4608" w:type="dxa"/>
          </w:tcPr>
          <w:p w:rsidR="00801C67" w:rsidRPr="00801C67" w:rsidRDefault="00CA604F" w:rsidP="007E2138">
            <w:r w:rsidRPr="00CA604F">
              <w:t>Add</w:t>
            </w:r>
            <w:r>
              <w:t>ing</w:t>
            </w:r>
            <w:r w:rsidRPr="00CA604F">
              <w:t xml:space="preserve"> the operating system disk settings to the virtual machine configuration</w:t>
            </w:r>
            <w:r>
              <w:t>.</w:t>
            </w:r>
          </w:p>
        </w:tc>
      </w:tr>
      <w:tr w:rsidR="00801C67" w:rsidRPr="00BF4184" w:rsidTr="007E2138">
        <w:tc>
          <w:tcPr>
            <w:tcW w:w="4608" w:type="dxa"/>
          </w:tcPr>
          <w:p w:rsidR="00801C67" w:rsidRPr="00801C67" w:rsidRDefault="00CA604F" w:rsidP="007E2138">
            <w:r w:rsidRPr="00CA604F">
              <w:t>$</w:t>
            </w:r>
            <w:proofErr w:type="spellStart"/>
            <w:r w:rsidRPr="00CA604F">
              <w:t>vm</w:t>
            </w:r>
            <w:proofErr w:type="spellEnd"/>
            <w:r w:rsidRPr="00CA604F">
              <w:t xml:space="preserve"> = Add-</w:t>
            </w:r>
            <w:proofErr w:type="spellStart"/>
            <w:r w:rsidRPr="00CA604F">
              <w:t>AzureRmVMNetworkInterface</w:t>
            </w:r>
            <w:proofErr w:type="spellEnd"/>
            <w:r w:rsidRPr="00CA604F">
              <w:t xml:space="preserve"> -VM $</w:t>
            </w:r>
            <w:proofErr w:type="spellStart"/>
            <w:r w:rsidRPr="00CA604F">
              <w:t>vm</w:t>
            </w:r>
            <w:proofErr w:type="spellEnd"/>
            <w:r w:rsidRPr="00CA604F">
              <w:t xml:space="preserve"> -Id $</w:t>
            </w:r>
            <w:proofErr w:type="spellStart"/>
            <w:proofErr w:type="gramStart"/>
            <w:r w:rsidRPr="00CA604F">
              <w:t>nic.Id</w:t>
            </w:r>
            <w:proofErr w:type="spellEnd"/>
            <w:proofErr w:type="gramEnd"/>
          </w:p>
        </w:tc>
        <w:tc>
          <w:tcPr>
            <w:tcW w:w="4608" w:type="dxa"/>
          </w:tcPr>
          <w:p w:rsidR="00801C67" w:rsidRPr="00801C67" w:rsidRDefault="00CA604F" w:rsidP="007E2138">
            <w:r w:rsidRPr="00CA604F">
              <w:t>Add</w:t>
            </w:r>
            <w:r>
              <w:t>ing</w:t>
            </w:r>
            <w:r w:rsidRPr="00CA604F">
              <w:t xml:space="preserve"> the network interface card that you previously created to the virtual machine configuration</w:t>
            </w:r>
            <w:r>
              <w:t>.</w:t>
            </w:r>
          </w:p>
        </w:tc>
      </w:tr>
      <w:tr w:rsidR="00801C67" w:rsidRPr="00BF4184" w:rsidTr="007E2138">
        <w:tc>
          <w:tcPr>
            <w:tcW w:w="4608" w:type="dxa"/>
          </w:tcPr>
          <w:p w:rsidR="00801C67" w:rsidRPr="00801C67" w:rsidRDefault="00CA604F" w:rsidP="007E2138">
            <w:r w:rsidRPr="00CA604F">
              <w:t>New-</w:t>
            </w:r>
            <w:proofErr w:type="spellStart"/>
            <w:r w:rsidRPr="00CA604F">
              <w:t>AzureRmVM</w:t>
            </w:r>
            <w:proofErr w:type="spellEnd"/>
            <w:r w:rsidRPr="00CA604F">
              <w:t xml:space="preserve"> -</w:t>
            </w:r>
            <w:proofErr w:type="spellStart"/>
            <w:r w:rsidRPr="00CA604F">
              <w:t>ResourceGroupName</w:t>
            </w:r>
            <w:proofErr w:type="spellEnd"/>
            <w:r w:rsidRPr="00CA604F">
              <w:t xml:space="preserve"> </w:t>
            </w:r>
            <w:proofErr w:type="spellStart"/>
            <w:r w:rsidRPr="00CA604F">
              <w:t>myResourceGroupVM</w:t>
            </w:r>
            <w:proofErr w:type="spellEnd"/>
            <w:r w:rsidRPr="00CA604F">
              <w:t xml:space="preserve"> -Location </w:t>
            </w:r>
            <w:proofErr w:type="spellStart"/>
            <w:r w:rsidRPr="00CA604F">
              <w:t>EastUS</w:t>
            </w:r>
            <w:proofErr w:type="spellEnd"/>
            <w:r w:rsidRPr="00CA604F">
              <w:t xml:space="preserve"> -VM $</w:t>
            </w:r>
            <w:proofErr w:type="spellStart"/>
            <w:r w:rsidRPr="00CA604F">
              <w:t>vm</w:t>
            </w:r>
            <w:proofErr w:type="spellEnd"/>
          </w:p>
        </w:tc>
        <w:tc>
          <w:tcPr>
            <w:tcW w:w="4608" w:type="dxa"/>
          </w:tcPr>
          <w:p w:rsidR="00801C67" w:rsidRPr="00801C67" w:rsidRDefault="00CA604F" w:rsidP="007E2138">
            <w:r w:rsidRPr="00CA604F">
              <w:t>Creat</w:t>
            </w:r>
            <w:r>
              <w:t>ing</w:t>
            </w:r>
            <w:r w:rsidRPr="00CA604F">
              <w:t xml:space="preserve"> th</w:t>
            </w:r>
            <w:r>
              <w:t>e</w:t>
            </w:r>
            <w:r w:rsidRPr="00CA604F">
              <w:t xml:space="preserve"> virtual machine</w:t>
            </w:r>
          </w:p>
        </w:tc>
      </w:tr>
      <w:tr w:rsidR="00801C67" w:rsidRPr="00BF4184" w:rsidTr="007E2138">
        <w:tc>
          <w:tcPr>
            <w:tcW w:w="4608" w:type="dxa"/>
          </w:tcPr>
          <w:p w:rsidR="00801C67" w:rsidRPr="00801C67" w:rsidRDefault="00CA604F" w:rsidP="007E2138">
            <w:r w:rsidRPr="00CA604F">
              <w:t>Get-</w:t>
            </w:r>
            <w:proofErr w:type="spellStart"/>
            <w:r w:rsidRPr="00CA604F">
              <w:t>AzureRmPublicIpAddress</w:t>
            </w:r>
            <w:proofErr w:type="spellEnd"/>
            <w:r w:rsidRPr="00CA604F">
              <w:t xml:space="preserve"> -</w:t>
            </w:r>
            <w:proofErr w:type="spellStart"/>
            <w:r w:rsidRPr="00CA604F">
              <w:t>ResourceGroupName</w:t>
            </w:r>
            <w:proofErr w:type="spellEnd"/>
            <w:r w:rsidRPr="00CA604F">
              <w:t xml:space="preserve"> </w:t>
            </w:r>
            <w:proofErr w:type="spellStart"/>
            <w:proofErr w:type="gramStart"/>
            <w:r w:rsidRPr="00CA604F">
              <w:t>myResourceGroupVM</w:t>
            </w:r>
            <w:proofErr w:type="spellEnd"/>
            <w:r w:rsidRPr="00CA604F">
              <w:t xml:space="preserve">  |</w:t>
            </w:r>
            <w:proofErr w:type="gramEnd"/>
            <w:r w:rsidRPr="00CA604F">
              <w:t xml:space="preserve"> Select </w:t>
            </w:r>
            <w:proofErr w:type="spellStart"/>
            <w:r w:rsidRPr="00CA604F">
              <w:t>IpAddress</w:t>
            </w:r>
            <w:proofErr w:type="spellEnd"/>
          </w:p>
        </w:tc>
        <w:tc>
          <w:tcPr>
            <w:tcW w:w="4608" w:type="dxa"/>
          </w:tcPr>
          <w:p w:rsidR="00CA604F" w:rsidRDefault="00CA604F" w:rsidP="00CA604F">
            <w:r>
              <w:t xml:space="preserve">Output: </w:t>
            </w:r>
            <w:r w:rsidRPr="00CA604F">
              <w:t>2.170.220.255</w:t>
            </w:r>
          </w:p>
          <w:p w:rsidR="00CA604F" w:rsidRDefault="00CA604F" w:rsidP="00CA604F">
            <w:r>
              <w:t>After the deployment has completed, create a remote desktop connection with the virtual machine.</w:t>
            </w:r>
          </w:p>
          <w:p w:rsidR="00801C67" w:rsidRPr="00801C67" w:rsidRDefault="00CA604F" w:rsidP="00CA604F">
            <w:r>
              <w:lastRenderedPageBreak/>
              <w:t xml:space="preserve">Run this command to return the public IP address of the virtual machine. </w:t>
            </w:r>
          </w:p>
        </w:tc>
      </w:tr>
      <w:tr w:rsidR="00CA604F" w:rsidRPr="00BF4184" w:rsidTr="007E2138">
        <w:tc>
          <w:tcPr>
            <w:tcW w:w="4608" w:type="dxa"/>
          </w:tcPr>
          <w:p w:rsidR="00CA604F" w:rsidRPr="00CA604F" w:rsidRDefault="00CA604F" w:rsidP="007E2138">
            <w:proofErr w:type="spellStart"/>
            <w:r w:rsidRPr="00CA604F">
              <w:lastRenderedPageBreak/>
              <w:t>mstsc</w:t>
            </w:r>
            <w:proofErr w:type="spellEnd"/>
            <w:r w:rsidRPr="00CA604F">
              <w:t xml:space="preserve"> /v: 2.170.220.255</w:t>
            </w:r>
          </w:p>
        </w:tc>
        <w:tc>
          <w:tcPr>
            <w:tcW w:w="4608" w:type="dxa"/>
          </w:tcPr>
          <w:p w:rsidR="00CA604F" w:rsidRDefault="00CA604F" w:rsidP="00CA604F">
            <w:r w:rsidRPr="00CA604F">
              <w:t>Using this command, on the local machine, we create a remote desktop session with the virtual machine. When prompted, enter the credentials used when creating the virtual machine.</w:t>
            </w:r>
          </w:p>
        </w:tc>
      </w:tr>
      <w:tr w:rsidR="00CA604F" w:rsidRPr="00BF4184" w:rsidTr="007E2138">
        <w:tc>
          <w:tcPr>
            <w:tcW w:w="4608" w:type="dxa"/>
          </w:tcPr>
          <w:p w:rsidR="00CA604F" w:rsidRPr="00CA604F" w:rsidRDefault="00AD60D4" w:rsidP="007E2138">
            <w:r w:rsidRPr="00AD60D4">
              <w:t>Get-</w:t>
            </w:r>
            <w:proofErr w:type="spellStart"/>
            <w:r w:rsidRPr="00AD60D4">
              <w:t>AzureRmVMImagePublisher</w:t>
            </w:r>
            <w:proofErr w:type="spellEnd"/>
            <w:r w:rsidRPr="00AD60D4">
              <w:t xml:space="preserve"> -Location "</w:t>
            </w:r>
            <w:proofErr w:type="spellStart"/>
            <w:r w:rsidRPr="00AD60D4">
              <w:t>EastUS</w:t>
            </w:r>
            <w:proofErr w:type="spellEnd"/>
            <w:r w:rsidRPr="00AD60D4">
              <w:t>"</w:t>
            </w:r>
          </w:p>
        </w:tc>
        <w:tc>
          <w:tcPr>
            <w:tcW w:w="4608" w:type="dxa"/>
          </w:tcPr>
          <w:p w:rsidR="00AD60D4" w:rsidRDefault="00CA604F" w:rsidP="00AD60D4">
            <w:r w:rsidRPr="00CA604F">
              <w:t xml:space="preserve">The Azure marketplace includes many virtual machine images that can be used to create a new virtual machine. </w:t>
            </w:r>
            <w:r w:rsidR="00AD60D4">
              <w:t>This</w:t>
            </w:r>
            <w:r w:rsidR="00AD60D4" w:rsidRPr="00AD60D4">
              <w:t xml:space="preserve"> command return</w:t>
            </w:r>
            <w:r w:rsidR="00AD60D4">
              <w:t>s</w:t>
            </w:r>
            <w:r w:rsidR="00AD60D4" w:rsidRPr="00AD60D4">
              <w:t xml:space="preserve"> a list of image publishers.</w:t>
            </w:r>
          </w:p>
        </w:tc>
      </w:tr>
      <w:tr w:rsidR="00CA604F" w:rsidRPr="00BF4184" w:rsidTr="007E2138">
        <w:tc>
          <w:tcPr>
            <w:tcW w:w="4608" w:type="dxa"/>
          </w:tcPr>
          <w:p w:rsidR="00CA604F" w:rsidRPr="00CA604F" w:rsidRDefault="00AD60D4" w:rsidP="007E2138">
            <w:r w:rsidRPr="00AD60D4">
              <w:t>Get-</w:t>
            </w:r>
            <w:proofErr w:type="spellStart"/>
            <w:r w:rsidRPr="00AD60D4">
              <w:t>AzureRmVMImageOffer</w:t>
            </w:r>
            <w:proofErr w:type="spellEnd"/>
            <w:r w:rsidRPr="00AD60D4">
              <w:t xml:space="preserve"> -Location "</w:t>
            </w:r>
            <w:proofErr w:type="spellStart"/>
            <w:r w:rsidRPr="00AD60D4">
              <w:t>EastUS</w:t>
            </w:r>
            <w:proofErr w:type="spellEnd"/>
            <w:r w:rsidRPr="00AD60D4">
              <w:t>" -</w:t>
            </w:r>
            <w:proofErr w:type="spellStart"/>
            <w:r w:rsidRPr="00AD60D4">
              <w:t>PublisherName</w:t>
            </w:r>
            <w:proofErr w:type="spellEnd"/>
            <w:r w:rsidRPr="00AD60D4">
              <w:t xml:space="preserve"> "</w:t>
            </w:r>
            <w:proofErr w:type="spellStart"/>
            <w:r w:rsidRPr="00AD60D4">
              <w:t>MicrosoftWindowsServer</w:t>
            </w:r>
            <w:proofErr w:type="spellEnd"/>
            <w:r w:rsidRPr="00AD60D4">
              <w:t>"</w:t>
            </w:r>
          </w:p>
        </w:tc>
        <w:tc>
          <w:tcPr>
            <w:tcW w:w="4608" w:type="dxa"/>
          </w:tcPr>
          <w:p w:rsidR="00CA604F" w:rsidRPr="00AD60D4" w:rsidRDefault="00AD60D4" w:rsidP="00CA604F">
            <w:r w:rsidRPr="00AD60D4">
              <w:t xml:space="preserve">This command returns a list of </w:t>
            </w:r>
            <w:proofErr w:type="gramStart"/>
            <w:r w:rsidRPr="00AD60D4">
              <w:t>image</w:t>
            </w:r>
            <w:proofErr w:type="gramEnd"/>
            <w:r w:rsidRPr="00AD60D4">
              <w:t xml:space="preserve"> offers filtered on the specified publisher.</w:t>
            </w:r>
          </w:p>
        </w:tc>
      </w:tr>
      <w:tr w:rsidR="00CA604F" w:rsidRPr="00BF4184" w:rsidTr="007E2138">
        <w:tc>
          <w:tcPr>
            <w:tcW w:w="4608" w:type="dxa"/>
          </w:tcPr>
          <w:p w:rsidR="00CA604F" w:rsidRPr="00CA604F" w:rsidRDefault="00AD60D4" w:rsidP="007E2138">
            <w:r w:rsidRPr="00AD60D4">
              <w:t>Get-</w:t>
            </w:r>
            <w:proofErr w:type="spellStart"/>
            <w:r w:rsidRPr="00AD60D4">
              <w:t>AzureRmVMImageSku</w:t>
            </w:r>
            <w:proofErr w:type="spellEnd"/>
            <w:r w:rsidRPr="00AD60D4">
              <w:t xml:space="preserve"> -Location "</w:t>
            </w:r>
            <w:proofErr w:type="spellStart"/>
            <w:r w:rsidRPr="00AD60D4">
              <w:t>EastUS</w:t>
            </w:r>
            <w:proofErr w:type="spellEnd"/>
            <w:r w:rsidRPr="00AD60D4">
              <w:t>" -</w:t>
            </w:r>
            <w:proofErr w:type="spellStart"/>
            <w:r w:rsidRPr="00AD60D4">
              <w:t>PublisherName</w:t>
            </w:r>
            <w:proofErr w:type="spellEnd"/>
            <w:r w:rsidRPr="00AD60D4">
              <w:t xml:space="preserve"> "</w:t>
            </w:r>
            <w:proofErr w:type="spellStart"/>
            <w:r w:rsidRPr="00AD60D4">
              <w:t>MicrosoftWindowsServer</w:t>
            </w:r>
            <w:proofErr w:type="spellEnd"/>
            <w:r w:rsidRPr="00AD60D4">
              <w:t>" -Offer "</w:t>
            </w:r>
            <w:proofErr w:type="spellStart"/>
            <w:r w:rsidRPr="00AD60D4">
              <w:t>WindowsServer</w:t>
            </w:r>
            <w:proofErr w:type="spellEnd"/>
            <w:r w:rsidRPr="00AD60D4">
              <w:t>"</w:t>
            </w:r>
          </w:p>
        </w:tc>
        <w:tc>
          <w:tcPr>
            <w:tcW w:w="4608" w:type="dxa"/>
          </w:tcPr>
          <w:p w:rsidR="00CA604F" w:rsidRDefault="00AD60D4" w:rsidP="00CA604F">
            <w:r w:rsidRPr="00AD60D4">
              <w:t>This command filter on the publisher and offer name to return a list of image names.</w:t>
            </w:r>
          </w:p>
        </w:tc>
      </w:tr>
      <w:tr w:rsidR="00CA604F" w:rsidRPr="00BF4184" w:rsidTr="007E2138">
        <w:tc>
          <w:tcPr>
            <w:tcW w:w="4608" w:type="dxa"/>
          </w:tcPr>
          <w:p w:rsidR="00AD60D4" w:rsidRDefault="00AD60D4" w:rsidP="00AD60D4">
            <w:r>
              <w:t>$</w:t>
            </w:r>
            <w:proofErr w:type="spellStart"/>
            <w:r>
              <w:t>vm</w:t>
            </w:r>
            <w:proofErr w:type="spellEnd"/>
            <w:r>
              <w:t xml:space="preserve"> = Set-</w:t>
            </w:r>
            <w:proofErr w:type="spellStart"/>
            <w:r>
              <w:t>AzureRmVMSourceImage</w:t>
            </w:r>
            <w:proofErr w:type="spellEnd"/>
            <w:r>
              <w:t xml:space="preserve"> `</w:t>
            </w:r>
          </w:p>
          <w:p w:rsidR="00AD60D4" w:rsidRDefault="00AD60D4" w:rsidP="00AD60D4">
            <w:r>
              <w:t xml:space="preserve">    -VM $</w:t>
            </w:r>
            <w:proofErr w:type="spellStart"/>
            <w:r>
              <w:t>vm</w:t>
            </w:r>
            <w:proofErr w:type="spellEnd"/>
            <w:r>
              <w:t xml:space="preserve"> `</w:t>
            </w:r>
          </w:p>
          <w:p w:rsidR="00AD60D4" w:rsidRDefault="00AD60D4" w:rsidP="00AD60D4">
            <w:r>
              <w:t xml:space="preserve">    -</w:t>
            </w:r>
            <w:proofErr w:type="spellStart"/>
            <w:r>
              <w:t>PublisherName</w:t>
            </w:r>
            <w:proofErr w:type="spellEnd"/>
            <w:r>
              <w:t xml:space="preserve"> </w:t>
            </w:r>
            <w:proofErr w:type="spellStart"/>
            <w:r>
              <w:t>MicrosoftWindowsServer</w:t>
            </w:r>
            <w:proofErr w:type="spellEnd"/>
            <w:r>
              <w:t xml:space="preserve"> `</w:t>
            </w:r>
          </w:p>
          <w:p w:rsidR="00AD60D4" w:rsidRDefault="00AD60D4" w:rsidP="00AD60D4">
            <w:r>
              <w:t xml:space="preserve">    -Offer </w:t>
            </w:r>
            <w:proofErr w:type="spellStart"/>
            <w:r>
              <w:t>WindowsServer</w:t>
            </w:r>
            <w:proofErr w:type="spellEnd"/>
            <w:r>
              <w:t xml:space="preserve"> `</w:t>
            </w:r>
          </w:p>
          <w:p w:rsidR="00AD60D4" w:rsidRDefault="00AD60D4" w:rsidP="00AD60D4">
            <w:r>
              <w:t xml:space="preserve">    -</w:t>
            </w:r>
            <w:proofErr w:type="spellStart"/>
            <w:r>
              <w:t>Skus</w:t>
            </w:r>
            <w:proofErr w:type="spellEnd"/>
            <w:r>
              <w:t xml:space="preserve"> 2016-Datacenter-with-Containers `</w:t>
            </w:r>
          </w:p>
          <w:p w:rsidR="00CA604F" w:rsidRPr="00CA604F" w:rsidRDefault="00AD60D4" w:rsidP="00AD60D4">
            <w:r>
              <w:t xml:space="preserve">    -Version latest</w:t>
            </w:r>
          </w:p>
        </w:tc>
        <w:tc>
          <w:tcPr>
            <w:tcW w:w="4608" w:type="dxa"/>
          </w:tcPr>
          <w:p w:rsidR="00CA604F" w:rsidRDefault="00AD60D4" w:rsidP="00CA604F">
            <w:r>
              <w:t>Using</w:t>
            </w:r>
            <w:r w:rsidRPr="00AD60D4">
              <w:t xml:space="preserve"> information</w:t>
            </w:r>
            <w:r>
              <w:t xml:space="preserve"> from above three outputs</w:t>
            </w:r>
            <w:r w:rsidRPr="00AD60D4">
              <w:t xml:space="preserve"> </w:t>
            </w:r>
            <w:r>
              <w:t>we can</w:t>
            </w:r>
            <w:r w:rsidRPr="00AD60D4">
              <w:t xml:space="preserve"> deploy a VM with a specific image. This </w:t>
            </w:r>
            <w:r>
              <w:t>command</w:t>
            </w:r>
            <w:r w:rsidRPr="00AD60D4">
              <w:t xml:space="preserve"> sets the image name on the VM object.</w:t>
            </w:r>
          </w:p>
        </w:tc>
      </w:tr>
      <w:tr w:rsidR="00CA604F" w:rsidRPr="00BF4184" w:rsidTr="007E2138">
        <w:tc>
          <w:tcPr>
            <w:tcW w:w="4608" w:type="dxa"/>
          </w:tcPr>
          <w:p w:rsidR="00CA604F" w:rsidRPr="00CA604F" w:rsidRDefault="00AD60D4" w:rsidP="007E2138">
            <w:r w:rsidRPr="00AD60D4">
              <w:t>Get-</w:t>
            </w:r>
            <w:proofErr w:type="spellStart"/>
            <w:r w:rsidRPr="00AD60D4">
              <w:t>AzureRmVMSize</w:t>
            </w:r>
            <w:proofErr w:type="spellEnd"/>
            <w:r w:rsidRPr="00AD60D4">
              <w:t xml:space="preserve"> -Location </w:t>
            </w:r>
            <w:proofErr w:type="spellStart"/>
            <w:r w:rsidRPr="00AD60D4">
              <w:t>EastUS</w:t>
            </w:r>
            <w:proofErr w:type="spellEnd"/>
          </w:p>
        </w:tc>
        <w:tc>
          <w:tcPr>
            <w:tcW w:w="4608" w:type="dxa"/>
          </w:tcPr>
          <w:p w:rsidR="00CA604F" w:rsidRDefault="00AD60D4" w:rsidP="00CA604F">
            <w:r w:rsidRPr="00AD60D4">
              <w:t>A virtual machine size determines the amount of compute resources such as CPU, GPU, and memory that are made available to the virtual machine. Virtual machines need to be created with a size appropriate for the expect work load. If workload increases, an existing virtual machine can be resized.</w:t>
            </w:r>
          </w:p>
          <w:p w:rsidR="00AD60D4" w:rsidRDefault="00AD60D4" w:rsidP="00CA604F">
            <w:r>
              <w:t>Use this command t</w:t>
            </w:r>
            <w:r w:rsidRPr="00AD60D4">
              <w:t>o see a list of VM sizes available in a region</w:t>
            </w:r>
            <w:r>
              <w:t>.</w:t>
            </w:r>
          </w:p>
        </w:tc>
      </w:tr>
      <w:tr w:rsidR="00CA604F" w:rsidRPr="00BF4184" w:rsidTr="007E2138">
        <w:tc>
          <w:tcPr>
            <w:tcW w:w="4608" w:type="dxa"/>
          </w:tcPr>
          <w:p w:rsidR="00CA604F" w:rsidRPr="00CA604F" w:rsidRDefault="00AD60D4" w:rsidP="007E2138">
            <w:r w:rsidRPr="00AD60D4">
              <w:t>Get-</w:t>
            </w:r>
            <w:proofErr w:type="spellStart"/>
            <w:r w:rsidRPr="00AD60D4">
              <w:t>AzureRmVMSize</w:t>
            </w:r>
            <w:proofErr w:type="spellEnd"/>
            <w:r w:rsidRPr="00AD60D4">
              <w:t xml:space="preserve"> -</w:t>
            </w:r>
            <w:proofErr w:type="spellStart"/>
            <w:r w:rsidRPr="00AD60D4">
              <w:t>ResourceGroupName</w:t>
            </w:r>
            <w:proofErr w:type="spellEnd"/>
            <w:r w:rsidRPr="00AD60D4">
              <w:t xml:space="preserve"> </w:t>
            </w:r>
            <w:proofErr w:type="spellStart"/>
            <w:r w:rsidRPr="00AD60D4">
              <w:t>myResourceGroupVM</w:t>
            </w:r>
            <w:proofErr w:type="spellEnd"/>
            <w:r w:rsidRPr="00AD60D4">
              <w:t xml:space="preserve"> -</w:t>
            </w:r>
            <w:proofErr w:type="spellStart"/>
            <w:r w:rsidRPr="00AD60D4">
              <w:t>VMName</w:t>
            </w:r>
            <w:proofErr w:type="spellEnd"/>
            <w:r w:rsidRPr="00AD60D4">
              <w:t xml:space="preserve"> </w:t>
            </w:r>
            <w:proofErr w:type="spellStart"/>
            <w:r w:rsidRPr="00AD60D4">
              <w:t>myVM</w:t>
            </w:r>
            <w:proofErr w:type="spellEnd"/>
          </w:p>
        </w:tc>
        <w:tc>
          <w:tcPr>
            <w:tcW w:w="4608" w:type="dxa"/>
          </w:tcPr>
          <w:p w:rsidR="00AD60D4" w:rsidRDefault="00AD60D4" w:rsidP="00AD60D4">
            <w:r>
              <w:t>After a VM has been deployed, it can be resized to increase or decrease resource allocation.</w:t>
            </w:r>
          </w:p>
          <w:p w:rsidR="00CA604F" w:rsidRDefault="00AD60D4" w:rsidP="00AD60D4">
            <w:r>
              <w:t>Before resizing a VM, check if the desired size is available on the current VM cluster. This command returns a list of sizes.</w:t>
            </w:r>
          </w:p>
        </w:tc>
      </w:tr>
      <w:tr w:rsidR="00CA604F" w:rsidRPr="00BF4184" w:rsidTr="007E2138">
        <w:tc>
          <w:tcPr>
            <w:tcW w:w="4608" w:type="dxa"/>
          </w:tcPr>
          <w:p w:rsidR="00AD60D4" w:rsidRDefault="00AD60D4" w:rsidP="00AD60D4">
            <w:r>
              <w:t>$</w:t>
            </w:r>
            <w:proofErr w:type="spellStart"/>
            <w:r>
              <w:t>vm</w:t>
            </w:r>
            <w:proofErr w:type="spellEnd"/>
            <w:r>
              <w:t xml:space="preserve"> = Get-</w:t>
            </w:r>
            <w:proofErr w:type="spellStart"/>
            <w:r>
              <w:t>AzureRmVM</w:t>
            </w:r>
            <w:proofErr w:type="spellEnd"/>
            <w:r>
              <w:t xml:space="preserve"> -</w:t>
            </w:r>
            <w:proofErr w:type="spellStart"/>
            <w:r>
              <w:t>ResourceGroupName</w:t>
            </w:r>
            <w:proofErr w:type="spellEnd"/>
            <w:r>
              <w:t xml:space="preserve"> </w:t>
            </w:r>
            <w:proofErr w:type="spellStart"/>
            <w:proofErr w:type="gramStart"/>
            <w:r>
              <w:t>myResourceGroupVM</w:t>
            </w:r>
            <w:proofErr w:type="spellEnd"/>
            <w:r>
              <w:t xml:space="preserve">  -</w:t>
            </w:r>
            <w:proofErr w:type="spellStart"/>
            <w:proofErr w:type="gramEnd"/>
            <w:r>
              <w:t>VMName</w:t>
            </w:r>
            <w:proofErr w:type="spellEnd"/>
            <w:r>
              <w:t xml:space="preserve"> </w:t>
            </w:r>
            <w:proofErr w:type="spellStart"/>
            <w:r>
              <w:t>myVM</w:t>
            </w:r>
            <w:proofErr w:type="spellEnd"/>
            <w:r>
              <w:t xml:space="preserve"> </w:t>
            </w:r>
          </w:p>
          <w:p w:rsidR="00AD60D4" w:rsidRDefault="00AD60D4" w:rsidP="00AD60D4">
            <w:r>
              <w:lastRenderedPageBreak/>
              <w:t>$</w:t>
            </w:r>
            <w:proofErr w:type="spellStart"/>
            <w:proofErr w:type="gramStart"/>
            <w:r>
              <w:t>vm.HardwareProfile.VmSize</w:t>
            </w:r>
            <w:proofErr w:type="spellEnd"/>
            <w:proofErr w:type="gramEnd"/>
            <w:r>
              <w:t xml:space="preserve"> = "Standard_D4"</w:t>
            </w:r>
          </w:p>
          <w:p w:rsidR="00CA604F" w:rsidRPr="00CA604F" w:rsidRDefault="00AD60D4" w:rsidP="00AD60D4">
            <w:r>
              <w:t>Update-</w:t>
            </w:r>
            <w:proofErr w:type="spellStart"/>
            <w:r>
              <w:t>AzureRmVM</w:t>
            </w:r>
            <w:proofErr w:type="spellEnd"/>
            <w:r>
              <w:t xml:space="preserve"> -VM $</w:t>
            </w:r>
            <w:proofErr w:type="spellStart"/>
            <w:r>
              <w:t>vm</w:t>
            </w:r>
            <w:proofErr w:type="spellEnd"/>
            <w:r>
              <w:t xml:space="preserve"> -</w:t>
            </w:r>
            <w:proofErr w:type="spellStart"/>
            <w:r>
              <w:t>ResourceGroupName</w:t>
            </w:r>
            <w:proofErr w:type="spellEnd"/>
            <w:r>
              <w:t xml:space="preserve"> </w:t>
            </w:r>
            <w:proofErr w:type="spellStart"/>
            <w:r>
              <w:t>myResourceGroupVM</w:t>
            </w:r>
            <w:proofErr w:type="spellEnd"/>
          </w:p>
        </w:tc>
        <w:tc>
          <w:tcPr>
            <w:tcW w:w="4608" w:type="dxa"/>
          </w:tcPr>
          <w:p w:rsidR="00CA604F" w:rsidRDefault="00AD60D4" w:rsidP="00CA604F">
            <w:r w:rsidRPr="00AD60D4">
              <w:lastRenderedPageBreak/>
              <w:t>If the desired size is available, the VM can be resized from a powered-on state, however it is rebooted during the operation.</w:t>
            </w:r>
          </w:p>
        </w:tc>
      </w:tr>
      <w:tr w:rsidR="00CA604F" w:rsidRPr="00BF4184" w:rsidTr="007E2138">
        <w:tc>
          <w:tcPr>
            <w:tcW w:w="4608" w:type="dxa"/>
          </w:tcPr>
          <w:p w:rsidR="001B1304" w:rsidRDefault="001B1304" w:rsidP="001B1304">
            <w:r>
              <w:t>Stop-</w:t>
            </w:r>
            <w:proofErr w:type="spellStart"/>
            <w:r>
              <w:t>AzureRmVM</w:t>
            </w:r>
            <w:proofErr w:type="spellEnd"/>
            <w:r>
              <w:t xml:space="preserve"> -</w:t>
            </w:r>
            <w:proofErr w:type="spellStart"/>
            <w:r>
              <w:t>ResourceGroupName</w:t>
            </w:r>
            <w:proofErr w:type="spellEnd"/>
            <w:r>
              <w:t xml:space="preserve"> </w:t>
            </w:r>
            <w:proofErr w:type="spellStart"/>
            <w:r>
              <w:t>myResourceGroupVM</w:t>
            </w:r>
            <w:proofErr w:type="spellEnd"/>
            <w:r>
              <w:t xml:space="preserve"> -Name "</w:t>
            </w:r>
            <w:proofErr w:type="spellStart"/>
            <w:r>
              <w:t>myVM</w:t>
            </w:r>
            <w:proofErr w:type="spellEnd"/>
            <w:r>
              <w:t>" -Force</w:t>
            </w:r>
          </w:p>
          <w:p w:rsidR="001B1304" w:rsidRDefault="001B1304" w:rsidP="001B1304">
            <w:r>
              <w:t>$</w:t>
            </w:r>
            <w:proofErr w:type="spellStart"/>
            <w:r>
              <w:t>vm</w:t>
            </w:r>
            <w:proofErr w:type="spellEnd"/>
            <w:r>
              <w:t xml:space="preserve"> = Get-</w:t>
            </w:r>
            <w:proofErr w:type="spellStart"/>
            <w:r>
              <w:t>AzureRmVM</w:t>
            </w:r>
            <w:proofErr w:type="spellEnd"/>
            <w:r>
              <w:t xml:space="preserve"> -</w:t>
            </w:r>
            <w:proofErr w:type="spellStart"/>
            <w:r>
              <w:t>ResourceGroupName</w:t>
            </w:r>
            <w:proofErr w:type="spellEnd"/>
            <w:r>
              <w:t xml:space="preserve"> </w:t>
            </w:r>
            <w:proofErr w:type="spellStart"/>
            <w:proofErr w:type="gramStart"/>
            <w:r>
              <w:t>myResourceGroupVM</w:t>
            </w:r>
            <w:proofErr w:type="spellEnd"/>
            <w:r>
              <w:t xml:space="preserve">  -</w:t>
            </w:r>
            <w:proofErr w:type="spellStart"/>
            <w:proofErr w:type="gramEnd"/>
            <w:r>
              <w:t>VMName</w:t>
            </w:r>
            <w:proofErr w:type="spellEnd"/>
            <w:r>
              <w:t xml:space="preserve"> </w:t>
            </w:r>
            <w:proofErr w:type="spellStart"/>
            <w:r>
              <w:t>myVM</w:t>
            </w:r>
            <w:proofErr w:type="spellEnd"/>
          </w:p>
          <w:p w:rsidR="001B1304" w:rsidRDefault="001B1304" w:rsidP="001B1304">
            <w:r>
              <w:t>$</w:t>
            </w:r>
            <w:proofErr w:type="spellStart"/>
            <w:proofErr w:type="gramStart"/>
            <w:r>
              <w:t>vm.HardwareProfile.VmSize</w:t>
            </w:r>
            <w:proofErr w:type="spellEnd"/>
            <w:proofErr w:type="gramEnd"/>
            <w:r>
              <w:t xml:space="preserve"> = "Standard_F4s"</w:t>
            </w:r>
          </w:p>
          <w:p w:rsidR="001B1304" w:rsidRDefault="001B1304" w:rsidP="001B1304">
            <w:r>
              <w:t>Update-</w:t>
            </w:r>
            <w:proofErr w:type="spellStart"/>
            <w:r>
              <w:t>AzureRmVM</w:t>
            </w:r>
            <w:proofErr w:type="spellEnd"/>
            <w:r>
              <w:t xml:space="preserve"> -VM $</w:t>
            </w:r>
            <w:proofErr w:type="spellStart"/>
            <w:r>
              <w:t>vm</w:t>
            </w:r>
            <w:proofErr w:type="spellEnd"/>
            <w:r>
              <w:t xml:space="preserve"> -</w:t>
            </w:r>
            <w:proofErr w:type="spellStart"/>
            <w:r>
              <w:t>ResourceGroupName</w:t>
            </w:r>
            <w:proofErr w:type="spellEnd"/>
            <w:r>
              <w:t xml:space="preserve"> </w:t>
            </w:r>
            <w:proofErr w:type="spellStart"/>
            <w:r>
              <w:t>myResourceGroupVM</w:t>
            </w:r>
            <w:proofErr w:type="spellEnd"/>
            <w:r>
              <w:t xml:space="preserve"> </w:t>
            </w:r>
          </w:p>
          <w:p w:rsidR="00CA604F" w:rsidRPr="00CA604F" w:rsidRDefault="001B1304" w:rsidP="001B1304">
            <w:r>
              <w:t>Start-</w:t>
            </w:r>
            <w:proofErr w:type="spellStart"/>
            <w:r>
              <w:t>AzureRmVM</w:t>
            </w:r>
            <w:proofErr w:type="spellEnd"/>
            <w:r>
              <w:t xml:space="preserve"> -</w:t>
            </w:r>
            <w:proofErr w:type="spellStart"/>
            <w:r>
              <w:t>ResourceGroupName</w:t>
            </w:r>
            <w:proofErr w:type="spellEnd"/>
            <w:r>
              <w:t xml:space="preserve"> </w:t>
            </w:r>
            <w:proofErr w:type="spellStart"/>
            <w:proofErr w:type="gramStart"/>
            <w:r>
              <w:t>myResourceGroupVM</w:t>
            </w:r>
            <w:proofErr w:type="spellEnd"/>
            <w:r>
              <w:t xml:space="preserve">  -</w:t>
            </w:r>
            <w:proofErr w:type="gramEnd"/>
            <w:r>
              <w:t>Name $vm.name</w:t>
            </w:r>
          </w:p>
        </w:tc>
        <w:tc>
          <w:tcPr>
            <w:tcW w:w="4608" w:type="dxa"/>
          </w:tcPr>
          <w:p w:rsidR="00CA604F" w:rsidRDefault="00AD60D4" w:rsidP="00CA604F">
            <w:r w:rsidRPr="00AD60D4">
              <w:t>If the desired size is not on the current cluster, the VM needs to be deallocated before the resize operation can occur. Note, when the VM is powered back on, any data on the temp disk are removed, and the public IP address change unless a static IP address is being used.</w:t>
            </w:r>
          </w:p>
        </w:tc>
      </w:tr>
      <w:tr w:rsidR="00CA604F" w:rsidRPr="00BF4184" w:rsidTr="007E2138">
        <w:tc>
          <w:tcPr>
            <w:tcW w:w="4608" w:type="dxa"/>
          </w:tcPr>
          <w:p w:rsidR="001B1304" w:rsidRDefault="001B1304" w:rsidP="001B1304">
            <w:r>
              <w:t>Get-</w:t>
            </w:r>
            <w:proofErr w:type="spellStart"/>
            <w:r>
              <w:t>AzureRmVM</w:t>
            </w:r>
            <w:proofErr w:type="spellEnd"/>
            <w:r>
              <w:t xml:space="preserve"> `</w:t>
            </w:r>
          </w:p>
          <w:p w:rsidR="001B1304" w:rsidRDefault="001B1304" w:rsidP="001B1304">
            <w:r>
              <w:t xml:space="preserve">    -</w:t>
            </w:r>
            <w:proofErr w:type="spellStart"/>
            <w:r>
              <w:t>ResourceGroupName</w:t>
            </w:r>
            <w:proofErr w:type="spellEnd"/>
            <w:r>
              <w:t xml:space="preserve"> </w:t>
            </w:r>
            <w:proofErr w:type="spellStart"/>
            <w:r>
              <w:t>myResourceGroupVM</w:t>
            </w:r>
            <w:proofErr w:type="spellEnd"/>
            <w:r>
              <w:t xml:space="preserve"> `</w:t>
            </w:r>
          </w:p>
          <w:p w:rsidR="001B1304" w:rsidRDefault="001B1304" w:rsidP="001B1304">
            <w:r>
              <w:t xml:space="preserve">    -Name </w:t>
            </w:r>
            <w:proofErr w:type="spellStart"/>
            <w:r>
              <w:t>myVM</w:t>
            </w:r>
            <w:proofErr w:type="spellEnd"/>
            <w:r>
              <w:t xml:space="preserve"> `</w:t>
            </w:r>
          </w:p>
          <w:p w:rsidR="00CA604F" w:rsidRPr="00CA604F" w:rsidRDefault="001B1304" w:rsidP="001B1304">
            <w:r>
              <w:t xml:space="preserve">    -Status | Select </w:t>
            </w:r>
            <w:proofErr w:type="gramStart"/>
            <w:r>
              <w:t>@{</w:t>
            </w:r>
            <w:proofErr w:type="gramEnd"/>
            <w:r>
              <w:t>n="Status"; e={$_.Statuses[1].Code}}</w:t>
            </w:r>
          </w:p>
        </w:tc>
        <w:tc>
          <w:tcPr>
            <w:tcW w:w="4608" w:type="dxa"/>
          </w:tcPr>
          <w:p w:rsidR="001B1304" w:rsidRDefault="001B1304" w:rsidP="001B1304">
            <w:r>
              <w:t xml:space="preserve">Output: </w:t>
            </w:r>
            <w:proofErr w:type="spellStart"/>
            <w:r w:rsidRPr="001B1304">
              <w:t>PowerState</w:t>
            </w:r>
            <w:proofErr w:type="spellEnd"/>
            <w:r w:rsidRPr="001B1304">
              <w:t>/running</w:t>
            </w:r>
          </w:p>
          <w:p w:rsidR="001B1304" w:rsidRDefault="001B1304" w:rsidP="001B1304">
            <w:r>
              <w:t>An Azure VM can have one of many power states. This state represents the current state of the VM from the standpoint of the hypervisor.</w:t>
            </w:r>
          </w:p>
          <w:p w:rsidR="00CA604F" w:rsidRDefault="001B1304" w:rsidP="001B1304">
            <w:r>
              <w:t>To retrieve the state of a VM, use this command.</w:t>
            </w:r>
          </w:p>
        </w:tc>
      </w:tr>
      <w:tr w:rsidR="001B1304" w:rsidRPr="00BF4184" w:rsidTr="007E2138">
        <w:tc>
          <w:tcPr>
            <w:tcW w:w="4608" w:type="dxa"/>
          </w:tcPr>
          <w:p w:rsidR="001B1304" w:rsidRDefault="001B1304" w:rsidP="001B1304">
            <w:r w:rsidRPr="001B1304">
              <w:t>Stop-</w:t>
            </w:r>
            <w:proofErr w:type="spellStart"/>
            <w:r w:rsidRPr="001B1304">
              <w:t>AzureRmVM</w:t>
            </w:r>
            <w:proofErr w:type="spellEnd"/>
            <w:r w:rsidRPr="001B1304">
              <w:t xml:space="preserve"> -</w:t>
            </w:r>
            <w:proofErr w:type="spellStart"/>
            <w:r w:rsidRPr="001B1304">
              <w:t>ResourceGroupName</w:t>
            </w:r>
            <w:proofErr w:type="spellEnd"/>
            <w:r w:rsidRPr="001B1304">
              <w:t xml:space="preserve"> </w:t>
            </w:r>
            <w:proofErr w:type="spellStart"/>
            <w:r w:rsidRPr="001B1304">
              <w:t>myResourceGroupVM</w:t>
            </w:r>
            <w:proofErr w:type="spellEnd"/>
            <w:r w:rsidRPr="001B1304">
              <w:t xml:space="preserve"> -Name "</w:t>
            </w:r>
            <w:proofErr w:type="spellStart"/>
            <w:r w:rsidRPr="001B1304">
              <w:t>myVM</w:t>
            </w:r>
            <w:proofErr w:type="spellEnd"/>
            <w:r w:rsidRPr="001B1304">
              <w:t>" -Force</w:t>
            </w:r>
          </w:p>
        </w:tc>
        <w:tc>
          <w:tcPr>
            <w:tcW w:w="4608" w:type="dxa"/>
          </w:tcPr>
          <w:p w:rsidR="00733F68" w:rsidRDefault="001B1304" w:rsidP="001B1304">
            <w:r w:rsidRPr="001B1304">
              <w:t>Stop and deallocate a virtual machine</w:t>
            </w:r>
            <w:r>
              <w:t xml:space="preserve">. </w:t>
            </w:r>
          </w:p>
          <w:p w:rsidR="001B1304" w:rsidRDefault="001B1304" w:rsidP="001B1304">
            <w:r w:rsidRPr="001B1304">
              <w:t>If you want to keep the virtual machine in a provisioned state, use the -</w:t>
            </w:r>
            <w:proofErr w:type="spellStart"/>
            <w:r w:rsidRPr="001B1304">
              <w:t>StayProvisioned</w:t>
            </w:r>
            <w:proofErr w:type="spellEnd"/>
            <w:r w:rsidRPr="001B1304">
              <w:t xml:space="preserve"> parameter.</w:t>
            </w:r>
          </w:p>
        </w:tc>
      </w:tr>
      <w:tr w:rsidR="001B1304" w:rsidRPr="00BF4184" w:rsidTr="007E2138">
        <w:tc>
          <w:tcPr>
            <w:tcW w:w="4608" w:type="dxa"/>
          </w:tcPr>
          <w:p w:rsidR="001B1304" w:rsidRDefault="001B1304" w:rsidP="001B1304">
            <w:r w:rsidRPr="001B1304">
              <w:t>Start-</w:t>
            </w:r>
            <w:proofErr w:type="spellStart"/>
            <w:r w:rsidRPr="001B1304">
              <w:t>AzureRmVM</w:t>
            </w:r>
            <w:proofErr w:type="spellEnd"/>
            <w:r w:rsidRPr="001B1304">
              <w:t xml:space="preserve"> -</w:t>
            </w:r>
            <w:proofErr w:type="spellStart"/>
            <w:r w:rsidRPr="001B1304">
              <w:t>ResourceGroupName</w:t>
            </w:r>
            <w:proofErr w:type="spellEnd"/>
            <w:r w:rsidRPr="001B1304">
              <w:t xml:space="preserve"> </w:t>
            </w:r>
            <w:proofErr w:type="spellStart"/>
            <w:r w:rsidRPr="001B1304">
              <w:t>myResourceGroupVM</w:t>
            </w:r>
            <w:proofErr w:type="spellEnd"/>
            <w:r w:rsidRPr="001B1304">
              <w:t xml:space="preserve"> -Name </w:t>
            </w:r>
            <w:proofErr w:type="spellStart"/>
            <w:r w:rsidRPr="001B1304">
              <w:t>myVM</w:t>
            </w:r>
            <w:proofErr w:type="spellEnd"/>
          </w:p>
        </w:tc>
        <w:tc>
          <w:tcPr>
            <w:tcW w:w="4608" w:type="dxa"/>
          </w:tcPr>
          <w:p w:rsidR="001B1304" w:rsidRDefault="001B1304" w:rsidP="001B1304">
            <w:r>
              <w:t>Starting a virtual machine.</w:t>
            </w:r>
          </w:p>
        </w:tc>
      </w:tr>
      <w:tr w:rsidR="001B1304" w:rsidRPr="00BF4184" w:rsidTr="007E2138">
        <w:tc>
          <w:tcPr>
            <w:tcW w:w="4608" w:type="dxa"/>
          </w:tcPr>
          <w:p w:rsidR="001B1304" w:rsidRDefault="001B1304" w:rsidP="001B1304">
            <w:r w:rsidRPr="001B1304">
              <w:t>Remove-</w:t>
            </w:r>
            <w:proofErr w:type="spellStart"/>
            <w:r w:rsidRPr="001B1304">
              <w:t>AzureRmResourceGroup</w:t>
            </w:r>
            <w:proofErr w:type="spellEnd"/>
            <w:r w:rsidRPr="001B1304">
              <w:t xml:space="preserve"> -Name </w:t>
            </w:r>
            <w:proofErr w:type="spellStart"/>
            <w:r w:rsidRPr="001B1304">
              <w:t>myResourceGroupVM</w:t>
            </w:r>
            <w:proofErr w:type="spellEnd"/>
            <w:r w:rsidRPr="001B1304">
              <w:t xml:space="preserve"> -Force</w:t>
            </w:r>
          </w:p>
        </w:tc>
        <w:tc>
          <w:tcPr>
            <w:tcW w:w="4608" w:type="dxa"/>
          </w:tcPr>
          <w:p w:rsidR="001B1304" w:rsidRDefault="001B1304" w:rsidP="001B1304">
            <w:r w:rsidRPr="001B1304">
              <w:t>Deleting a resource group also deletes all resources contained within.</w:t>
            </w:r>
          </w:p>
        </w:tc>
      </w:tr>
    </w:tbl>
    <w:p w:rsidR="00917F89" w:rsidRDefault="00917F89" w:rsidP="007E2138">
      <w:pPr>
        <w:ind w:firstLine="0"/>
      </w:pPr>
    </w:p>
    <w:p w:rsidR="00C66DE9" w:rsidRDefault="005F77F5" w:rsidP="005F77F5">
      <w:pPr>
        <w:ind w:firstLine="0"/>
      </w:pPr>
      <w:r>
        <w:t>I performed similar steps and created another VM with the name myVM2 under the same resource group “</w:t>
      </w:r>
      <w:proofErr w:type="spellStart"/>
      <w:r>
        <w:t>myResourceGroupVM</w:t>
      </w:r>
      <w:proofErr w:type="spellEnd"/>
      <w:r>
        <w:t>”. Below screen capture shows the two VMs added to my portal:</w:t>
      </w:r>
    </w:p>
    <w:p w:rsidR="005F77F5" w:rsidRDefault="005F77F5" w:rsidP="005F77F5">
      <w:pPr>
        <w:ind w:firstLine="0"/>
      </w:pPr>
      <w:r>
        <w:rPr>
          <w:noProof/>
        </w:rPr>
        <w:lastRenderedPageBreak/>
        <w:drawing>
          <wp:inline distT="0" distB="0" distL="0" distR="0" wp14:anchorId="348DCE4D" wp14:editId="34F5FDDD">
            <wp:extent cx="5943600" cy="2091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1690"/>
                    </a:xfrm>
                    <a:prstGeom prst="rect">
                      <a:avLst/>
                    </a:prstGeom>
                  </pic:spPr>
                </pic:pic>
              </a:graphicData>
            </a:graphic>
          </wp:inline>
        </w:drawing>
      </w:r>
    </w:p>
    <w:p w:rsidR="00F81940" w:rsidRDefault="00F81940" w:rsidP="00F81940">
      <w:pPr>
        <w:pStyle w:val="NoSpacing"/>
      </w:pPr>
      <w:r>
        <w:t>Table 3</w:t>
      </w:r>
    </w:p>
    <w:p w:rsidR="00F81940" w:rsidRDefault="00F81940" w:rsidP="00F81940">
      <w:pPr>
        <w:pStyle w:val="NoSpacing"/>
      </w:pPr>
      <w:r>
        <w:t>Cmdlets to start and stop multiple VMs running using a single command - Automation</w:t>
      </w:r>
    </w:p>
    <w:tbl>
      <w:tblPr>
        <w:tblStyle w:val="APAReport"/>
        <w:tblW w:w="0" w:type="auto"/>
        <w:tblBorders>
          <w:insideH w:val="single" w:sz="12" w:space="0" w:color="auto"/>
          <w:insideV w:val="single" w:sz="12" w:space="0" w:color="auto"/>
        </w:tblBorders>
        <w:tblLook w:val="04A0" w:firstRow="1" w:lastRow="0" w:firstColumn="1" w:lastColumn="0" w:noHBand="0" w:noVBand="1"/>
        <w:tblDescription w:val="Sample table with 5 columns"/>
      </w:tblPr>
      <w:tblGrid>
        <w:gridCol w:w="4608"/>
        <w:gridCol w:w="4608"/>
      </w:tblGrid>
      <w:tr w:rsidR="00F81940" w:rsidRPr="00BF4184" w:rsidTr="009C4381">
        <w:trPr>
          <w:cnfStyle w:val="100000000000" w:firstRow="1" w:lastRow="0" w:firstColumn="0" w:lastColumn="0" w:oddVBand="0" w:evenVBand="0" w:oddHBand="0" w:evenHBand="0" w:firstRowFirstColumn="0" w:firstRowLastColumn="0" w:lastRowFirstColumn="0" w:lastRowLastColumn="0"/>
        </w:trPr>
        <w:tc>
          <w:tcPr>
            <w:tcW w:w="46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81940" w:rsidRPr="00BF4184" w:rsidRDefault="00F81940" w:rsidP="009C4381">
            <w:r>
              <w:t>PowerShell Cmdlet</w:t>
            </w:r>
          </w:p>
        </w:tc>
        <w:tc>
          <w:tcPr>
            <w:tcW w:w="46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81940" w:rsidRPr="00BF4184" w:rsidRDefault="00F81940" w:rsidP="009C4381">
            <w:r>
              <w:t>Cmdlet Description and Output</w:t>
            </w:r>
          </w:p>
        </w:tc>
      </w:tr>
      <w:tr w:rsidR="00F81940" w:rsidRPr="00BF4184" w:rsidTr="009C4381">
        <w:tc>
          <w:tcPr>
            <w:tcW w:w="4608" w:type="dxa"/>
          </w:tcPr>
          <w:p w:rsidR="00F81940" w:rsidRPr="00BF4184" w:rsidRDefault="00F81940" w:rsidP="00F81940">
            <w:r>
              <w:t>get-</w:t>
            </w:r>
            <w:proofErr w:type="spellStart"/>
            <w:r>
              <w:t>azurermvm</w:t>
            </w:r>
            <w:proofErr w:type="spellEnd"/>
            <w:r>
              <w:t xml:space="preserve"> -</w:t>
            </w:r>
            <w:proofErr w:type="spellStart"/>
            <w:r>
              <w:t>ResourceGroupName</w:t>
            </w:r>
            <w:proofErr w:type="spellEnd"/>
            <w:r>
              <w:t xml:space="preserve"> MYRESOURCEGROUPVM | </w:t>
            </w:r>
            <w:proofErr w:type="spellStart"/>
            <w:r>
              <w:t>foreach</w:t>
            </w:r>
            <w:proofErr w:type="spellEnd"/>
            <w:r>
              <w:t xml:space="preserve"> {start-</w:t>
            </w:r>
            <w:proofErr w:type="spellStart"/>
            <w:r>
              <w:t>azurermvm</w:t>
            </w:r>
            <w:proofErr w:type="spellEnd"/>
            <w:r>
              <w:t xml:space="preserve"> -Name $_.name -</w:t>
            </w:r>
            <w:proofErr w:type="spellStart"/>
            <w:r>
              <w:t>resourcegroupname</w:t>
            </w:r>
            <w:proofErr w:type="spellEnd"/>
            <w:r>
              <w:t xml:space="preserve"> MYRESOURCEGROUPVM}</w:t>
            </w:r>
          </w:p>
        </w:tc>
        <w:tc>
          <w:tcPr>
            <w:tcW w:w="4608" w:type="dxa"/>
          </w:tcPr>
          <w:p w:rsidR="00F81940" w:rsidRPr="00BF4184" w:rsidRDefault="00F81940" w:rsidP="009C4381">
            <w:r>
              <w:t>Starts all the VMs under the resource group “MYRESOURCEGROUPVM”</w:t>
            </w:r>
          </w:p>
        </w:tc>
      </w:tr>
      <w:tr w:rsidR="00F81940" w:rsidRPr="00BF4184" w:rsidTr="009C4381">
        <w:tc>
          <w:tcPr>
            <w:tcW w:w="4608" w:type="dxa"/>
          </w:tcPr>
          <w:p w:rsidR="00F81940" w:rsidRPr="00BF4184" w:rsidRDefault="00F81940" w:rsidP="009C4381">
            <w:r w:rsidRPr="00F81940">
              <w:t>get-</w:t>
            </w:r>
            <w:proofErr w:type="spellStart"/>
            <w:r w:rsidRPr="00F81940">
              <w:t>azurermvm</w:t>
            </w:r>
            <w:proofErr w:type="spellEnd"/>
            <w:r w:rsidRPr="00F81940">
              <w:t xml:space="preserve"> -</w:t>
            </w:r>
            <w:proofErr w:type="spellStart"/>
            <w:r w:rsidRPr="00F81940">
              <w:t>ResourceGroupName</w:t>
            </w:r>
            <w:proofErr w:type="spellEnd"/>
            <w:r w:rsidRPr="00F81940">
              <w:t xml:space="preserve"> </w:t>
            </w:r>
            <w:r>
              <w:t>MYRESOURCEGROUPVM</w:t>
            </w:r>
            <w:r w:rsidRPr="00F81940">
              <w:t xml:space="preserve"> | </w:t>
            </w:r>
            <w:proofErr w:type="spellStart"/>
            <w:r w:rsidRPr="00F81940">
              <w:t>foreach</w:t>
            </w:r>
            <w:proofErr w:type="spellEnd"/>
            <w:r w:rsidRPr="00F81940">
              <w:t xml:space="preserve"> {stop-</w:t>
            </w:r>
            <w:proofErr w:type="spellStart"/>
            <w:r w:rsidRPr="00F81940">
              <w:t>azurermvm</w:t>
            </w:r>
            <w:proofErr w:type="spellEnd"/>
            <w:r w:rsidRPr="00F81940">
              <w:t xml:space="preserve"> -Name $_.name -</w:t>
            </w:r>
            <w:proofErr w:type="spellStart"/>
            <w:r w:rsidRPr="00F81940">
              <w:t>resourcegroupname</w:t>
            </w:r>
            <w:proofErr w:type="spellEnd"/>
            <w:r w:rsidRPr="00F81940">
              <w:t xml:space="preserve"> </w:t>
            </w:r>
            <w:r>
              <w:t>MYRESOURCEGROUPVM</w:t>
            </w:r>
            <w:r w:rsidRPr="00F81940">
              <w:t xml:space="preserve"> -</w:t>
            </w:r>
            <w:proofErr w:type="gramStart"/>
            <w:r w:rsidRPr="00F81940">
              <w:t>confirm:$</w:t>
            </w:r>
            <w:proofErr w:type="gramEnd"/>
            <w:r w:rsidRPr="00F81940">
              <w:t>false -force}</w:t>
            </w:r>
          </w:p>
        </w:tc>
        <w:tc>
          <w:tcPr>
            <w:tcW w:w="4608" w:type="dxa"/>
          </w:tcPr>
          <w:p w:rsidR="00F81940" w:rsidRDefault="00F81940" w:rsidP="009C4381">
            <w:r>
              <w:t>Stops all the VMs under the resource group “MYRESOURCEGROUPVM”</w:t>
            </w:r>
          </w:p>
          <w:p w:rsidR="00F81940" w:rsidRDefault="00F81940" w:rsidP="009C4381"/>
          <w:p w:rsidR="00F81940" w:rsidRDefault="00F81940" w:rsidP="009C4381">
            <w:r>
              <w:t>-</w:t>
            </w:r>
            <w:proofErr w:type="gramStart"/>
            <w:r>
              <w:t>confirm:$</w:t>
            </w:r>
            <w:proofErr w:type="gramEnd"/>
            <w:r>
              <w:t>false-force : this attribute deallocate the resources as well</w:t>
            </w:r>
          </w:p>
          <w:p w:rsidR="00F81940" w:rsidRDefault="00F81940" w:rsidP="009C4381"/>
          <w:p w:rsidR="00F81940" w:rsidRPr="00BF4184" w:rsidRDefault="00F81940" w:rsidP="009C4381">
            <w:r w:rsidRPr="00F81940">
              <w:t>-</w:t>
            </w:r>
            <w:proofErr w:type="spellStart"/>
            <w:r w:rsidRPr="00F81940">
              <w:t>StayProvisioned</w:t>
            </w:r>
            <w:proofErr w:type="spellEnd"/>
            <w:r>
              <w:t xml:space="preserve">: This attribute can be used when you don’t want to deallocate resources.  </w:t>
            </w:r>
            <w:proofErr w:type="gramStart"/>
            <w:r>
              <w:t>So</w:t>
            </w:r>
            <w:proofErr w:type="gramEnd"/>
            <w:r>
              <w:t xml:space="preserve"> time taken to restart the VMs would be less.</w:t>
            </w:r>
          </w:p>
        </w:tc>
      </w:tr>
    </w:tbl>
    <w:p w:rsidR="005F77F5" w:rsidRDefault="005F77F5" w:rsidP="005F77F5">
      <w:pPr>
        <w:ind w:firstLine="0"/>
      </w:pPr>
    </w:p>
    <w:p w:rsidR="005F77F5" w:rsidRDefault="005F77F5" w:rsidP="005F77F5">
      <w:pPr>
        <w:ind w:firstLine="0"/>
      </w:pPr>
    </w:p>
    <w:p w:rsidR="009C4381" w:rsidRDefault="009C4381" w:rsidP="005F77F5">
      <w:pPr>
        <w:ind w:firstLine="0"/>
      </w:pPr>
    </w:p>
    <w:p w:rsidR="009C4381" w:rsidRDefault="009C4381" w:rsidP="005F77F5">
      <w:pPr>
        <w:ind w:firstLine="0"/>
      </w:pPr>
    </w:p>
    <w:p w:rsidR="00C66DE9" w:rsidRPr="00C31D30" w:rsidRDefault="00C66DE9" w:rsidP="00C66DE9">
      <w:pPr>
        <w:pStyle w:val="Heading2"/>
      </w:pPr>
      <w:r>
        <w:lastRenderedPageBreak/>
        <w:t>Azure PowerShell key features</w:t>
      </w:r>
    </w:p>
    <w:p w:rsidR="00C66DE9" w:rsidRDefault="00C66DE9" w:rsidP="00C66DE9">
      <w:pPr>
        <w:pStyle w:val="NoSpacing"/>
      </w:pPr>
      <w:r>
        <w:t xml:space="preserve">1. </w:t>
      </w:r>
      <w:r w:rsidRPr="00FD4E6D">
        <w:rPr>
          <w:u w:val="single"/>
        </w:rPr>
        <w:t>Automation:</w:t>
      </w:r>
      <w:r>
        <w:t xml:space="preserve"> PowerShell is all about automation. Query, manage and configure Windows Azure resources (VMs, Cloud Services, Websites, Storage, Queues, Databases etc..) across multiple subscriptions, multiple storage accounts and data centers.</w:t>
      </w:r>
    </w:p>
    <w:p w:rsidR="00C66DE9" w:rsidRDefault="00C66DE9" w:rsidP="00C66DE9">
      <w:pPr>
        <w:pStyle w:val="NoSpacing"/>
      </w:pPr>
      <w:r>
        <w:t xml:space="preserve">2. </w:t>
      </w:r>
      <w:r w:rsidRPr="00FD4E6D">
        <w:rPr>
          <w:u w:val="single"/>
        </w:rPr>
        <w:t>Provision fully composed virtual machines:</w:t>
      </w:r>
      <w:r>
        <w:t xml:space="preserve"> When we work through the portal we first add the virtual machine and then add disc to it which is a separate operation. Similarly, for adding five discs to a virtual machine it would require five different operations. From PowerShell we can create a virtual machine with all the discs and all the networking configured all at once. So, whenever we’re doing big deployments on multiple servers, we can do this in a very repeatable fashion. Also, Virtual machine can be started domain joined at the provision time using PowerShell.</w:t>
      </w:r>
    </w:p>
    <w:p w:rsidR="00C66DE9" w:rsidRDefault="00C66DE9" w:rsidP="00C66DE9">
      <w:pPr>
        <w:pStyle w:val="NoSpacing"/>
      </w:pPr>
      <w:r>
        <w:t xml:space="preserve">3. </w:t>
      </w:r>
      <w:r w:rsidRPr="00FD4E6D">
        <w:rPr>
          <w:u w:val="single"/>
        </w:rPr>
        <w:t>Virtual Networking:</w:t>
      </w:r>
      <w:r>
        <w:t xml:space="preserve"> We can configure and manage Virtual Network configuration and VPN gateway using Azure PowerShell.</w:t>
      </w:r>
    </w:p>
    <w:p w:rsidR="00C66DE9" w:rsidRDefault="00C66DE9" w:rsidP="00C66DE9">
      <w:pPr>
        <w:pStyle w:val="NoSpacing"/>
      </w:pPr>
      <w:r>
        <w:t xml:space="preserve">4. </w:t>
      </w:r>
      <w:r w:rsidRPr="00FD4E6D">
        <w:rPr>
          <w:u w:val="single"/>
        </w:rPr>
        <w:t>Storage:</w:t>
      </w:r>
      <w:r>
        <w:t xml:space="preserve"> We can upload and download VHDs from windows Azure storage accounts to the on-premises services. Also, VHDs can be copied between storage accounts and subscriptions.</w:t>
      </w:r>
    </w:p>
    <w:p w:rsidR="00C66DE9" w:rsidRDefault="00C66DE9" w:rsidP="007E2138">
      <w:pPr>
        <w:ind w:firstLine="0"/>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D959F9" w:rsidRDefault="00D959F9" w:rsidP="00D959F9">
          <w:pPr>
            <w:pStyle w:val="Bibliography"/>
            <w:numPr>
              <w:ilvl w:val="0"/>
              <w:numId w:val="16"/>
            </w:numPr>
          </w:pPr>
          <w:r>
            <w:t>https://stackify.com/what-is-azure-powershell/</w:t>
          </w:r>
        </w:p>
        <w:p w:rsidR="00D959F9" w:rsidRDefault="00D959F9" w:rsidP="00D959F9">
          <w:pPr>
            <w:pStyle w:val="Bibliography"/>
            <w:numPr>
              <w:ilvl w:val="0"/>
              <w:numId w:val="16"/>
            </w:numPr>
          </w:pPr>
          <w:r>
            <w:t>https://www.youtube.com/watch?v=3Q0jG1Doa-s</w:t>
          </w:r>
        </w:p>
        <w:p w:rsidR="00D959F9" w:rsidRDefault="00D959F9" w:rsidP="00D959F9">
          <w:pPr>
            <w:pStyle w:val="Bibliography"/>
            <w:numPr>
              <w:ilvl w:val="0"/>
              <w:numId w:val="16"/>
            </w:numPr>
          </w:pPr>
          <w:r>
            <w:t>https://docs.microsoft.com/en-us/azure/virtual-machines/windows/tutorial-manage-vm</w:t>
          </w:r>
        </w:p>
        <w:p w:rsidR="00D959F9" w:rsidRDefault="00D959F9" w:rsidP="00D959F9">
          <w:pPr>
            <w:pStyle w:val="Bibliography"/>
            <w:numPr>
              <w:ilvl w:val="0"/>
              <w:numId w:val="16"/>
            </w:numPr>
          </w:pPr>
          <w:r>
            <w:t>https://docs.microsoft.com/en-us/powershell/azure/get-started-azureps?view=azurermps-5.0.0</w:t>
          </w:r>
        </w:p>
        <w:p w:rsidR="00D959F9" w:rsidRDefault="00D959F9" w:rsidP="00D959F9">
          <w:pPr>
            <w:pStyle w:val="Bibliography"/>
            <w:numPr>
              <w:ilvl w:val="0"/>
              <w:numId w:val="16"/>
            </w:numPr>
          </w:pPr>
          <w:r>
            <w:t>https://en.wikipedia.org/wiki/PowerShell</w:t>
          </w:r>
        </w:p>
        <w:p w:rsidR="00D959F9" w:rsidRDefault="00D959F9" w:rsidP="00D959F9">
          <w:pPr>
            <w:pStyle w:val="Bibliography"/>
            <w:numPr>
              <w:ilvl w:val="0"/>
              <w:numId w:val="16"/>
            </w:numPr>
          </w:pPr>
          <w:r>
            <w:t>https://en.wikipedia.org/wiki/Microsoft_Azure</w:t>
          </w:r>
        </w:p>
        <w:p w:rsidR="00D959F9" w:rsidRDefault="00D959F9" w:rsidP="00D959F9">
          <w:pPr>
            <w:pStyle w:val="Bibliography"/>
            <w:numPr>
              <w:ilvl w:val="0"/>
              <w:numId w:val="16"/>
            </w:numPr>
            <w:ind w:right="-270"/>
          </w:pPr>
          <w:r>
            <w:t>https://docs.microsoft.com/en-us/powershell/scripting/core-powershell/ise/introducing-the-windows-powershell-ise?view=powershell-5.1</w:t>
          </w:r>
        </w:p>
        <w:p w:rsidR="00D959F9" w:rsidRDefault="00D959F9" w:rsidP="00D959F9">
          <w:pPr>
            <w:pStyle w:val="Bibliography"/>
            <w:numPr>
              <w:ilvl w:val="0"/>
              <w:numId w:val="16"/>
            </w:numPr>
          </w:pPr>
          <w:r>
            <w:t>https://technet.microsoft.com/en-us/library/ee176847.aspx</w:t>
          </w:r>
        </w:p>
        <w:p w:rsidR="00E81978" w:rsidRPr="00D959F9" w:rsidRDefault="006F7FF3" w:rsidP="00D959F9">
          <w:pPr>
            <w:ind w:firstLine="0"/>
          </w:pPr>
        </w:p>
      </w:sdtContent>
    </w:sdt>
    <w:p w:rsidR="00E81978" w:rsidRDefault="00E81978"/>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FF3" w:rsidRDefault="006F7FF3">
      <w:pPr>
        <w:spacing w:line="240" w:lineRule="auto"/>
      </w:pPr>
      <w:r>
        <w:separator/>
      </w:r>
    </w:p>
    <w:p w:rsidR="006F7FF3" w:rsidRDefault="006F7FF3"/>
  </w:endnote>
  <w:endnote w:type="continuationSeparator" w:id="0">
    <w:p w:rsidR="006F7FF3" w:rsidRDefault="006F7FF3">
      <w:pPr>
        <w:spacing w:line="240" w:lineRule="auto"/>
      </w:pPr>
      <w:r>
        <w:continuationSeparator/>
      </w:r>
    </w:p>
    <w:p w:rsidR="006F7FF3" w:rsidRDefault="006F7F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FF3" w:rsidRDefault="006F7FF3">
      <w:pPr>
        <w:spacing w:line="240" w:lineRule="auto"/>
      </w:pPr>
      <w:r>
        <w:separator/>
      </w:r>
    </w:p>
    <w:p w:rsidR="006F7FF3" w:rsidRDefault="006F7FF3"/>
  </w:footnote>
  <w:footnote w:type="continuationSeparator" w:id="0">
    <w:p w:rsidR="006F7FF3" w:rsidRDefault="006F7FF3">
      <w:pPr>
        <w:spacing w:line="240" w:lineRule="auto"/>
      </w:pPr>
      <w:r>
        <w:continuationSeparator/>
      </w:r>
    </w:p>
    <w:p w:rsidR="006F7FF3" w:rsidRDefault="006F7F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381" w:rsidRDefault="006F7FF3">
    <w:pPr>
      <w:pStyle w:val="Header"/>
    </w:pPr>
    <w:sdt>
      <w:sdtPr>
        <w:rPr>
          <w:rStyle w:val="Strong"/>
        </w:rPr>
        <w:alias w:val="Running head"/>
        <w:tag w:val=""/>
        <w:id w:val="12739865"/>
        <w:placeholder>
          <w:docPart w:val="C60DE85CFE23499FA7587C2253A212E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C4381">
          <w:rPr>
            <w:rStyle w:val="Strong"/>
          </w:rPr>
          <w:t>Managing Microsoft Azure by using Win PowerShell</w:t>
        </w:r>
      </w:sdtContent>
    </w:sdt>
    <w:r w:rsidR="009C4381">
      <w:rPr>
        <w:rStyle w:val="Strong"/>
      </w:rPr>
      <w:ptab w:relativeTo="margin" w:alignment="right" w:leader="none"/>
    </w:r>
    <w:r w:rsidR="009C4381">
      <w:rPr>
        <w:rStyle w:val="Strong"/>
      </w:rPr>
      <w:fldChar w:fldCharType="begin"/>
    </w:r>
    <w:r w:rsidR="009C4381">
      <w:rPr>
        <w:rStyle w:val="Strong"/>
      </w:rPr>
      <w:instrText xml:space="preserve"> PAGE   \* MERGEFORMAT </w:instrText>
    </w:r>
    <w:r w:rsidR="009C4381">
      <w:rPr>
        <w:rStyle w:val="Strong"/>
      </w:rPr>
      <w:fldChar w:fldCharType="separate"/>
    </w:r>
    <w:r w:rsidR="000D31C1">
      <w:rPr>
        <w:rStyle w:val="Strong"/>
        <w:noProof/>
      </w:rPr>
      <w:t>12</w:t>
    </w:r>
    <w:r w:rsidR="009C438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381" w:rsidRDefault="006F7FF3">
    <w:pPr>
      <w:pStyle w:val="Header"/>
      <w:rPr>
        <w:rStyle w:val="Strong"/>
      </w:rPr>
    </w:pPr>
    <w:sdt>
      <w:sdtPr>
        <w:rPr>
          <w:rStyle w:val="Strong"/>
        </w:rPr>
        <w:alias w:val="Running head"/>
        <w:tag w:val=""/>
        <w:id w:val="-696842620"/>
        <w:placeholder>
          <w:docPart w:val="8E949BBA0414457ABF0AB921427697A6"/>
        </w:placeholder>
        <w:dataBinding w:prefixMappings="xmlns:ns0='http://schemas.microsoft.com/office/2006/coverPageProps' " w:xpath="/ns0:CoverPageProperties[1]/ns0:Abstract[1]" w:storeItemID="{55AF091B-3C7A-41E3-B477-F2FDAA23CFDA}"/>
        <w15:appearance w15:val="hidden"/>
        <w:text/>
      </w:sdtPr>
      <w:sdtEndPr>
        <w:rPr>
          <w:rStyle w:val="Strong"/>
        </w:rPr>
      </w:sdtEndPr>
      <w:sdtContent>
        <w:r w:rsidR="009C4381" w:rsidRPr="006226E8">
          <w:rPr>
            <w:rStyle w:val="Strong"/>
          </w:rPr>
          <w:t>Managing Microsoft Azure by using Win PowerShell</w:t>
        </w:r>
      </w:sdtContent>
    </w:sdt>
    <w:r w:rsidR="009C4381">
      <w:rPr>
        <w:rStyle w:val="Strong"/>
      </w:rPr>
      <w:ptab w:relativeTo="margin" w:alignment="right" w:leader="none"/>
    </w:r>
    <w:r w:rsidR="009C4381">
      <w:rPr>
        <w:rStyle w:val="Strong"/>
      </w:rPr>
      <w:fldChar w:fldCharType="begin"/>
    </w:r>
    <w:r w:rsidR="009C4381">
      <w:rPr>
        <w:rStyle w:val="Strong"/>
      </w:rPr>
      <w:instrText xml:space="preserve"> PAGE   \* MERGEFORMAT </w:instrText>
    </w:r>
    <w:r w:rsidR="009C4381">
      <w:rPr>
        <w:rStyle w:val="Strong"/>
      </w:rPr>
      <w:fldChar w:fldCharType="separate"/>
    </w:r>
    <w:r w:rsidR="000D31C1">
      <w:rPr>
        <w:rStyle w:val="Strong"/>
        <w:noProof/>
      </w:rPr>
      <w:t>1</w:t>
    </w:r>
    <w:r w:rsidR="009C4381">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AE40CE3"/>
    <w:multiLevelType w:val="hybridMultilevel"/>
    <w:tmpl w:val="2F60B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E8"/>
    <w:rsid w:val="000D31C1"/>
    <w:rsid w:val="000D3F41"/>
    <w:rsid w:val="00183424"/>
    <w:rsid w:val="001952B7"/>
    <w:rsid w:val="001B1304"/>
    <w:rsid w:val="00215C06"/>
    <w:rsid w:val="00227494"/>
    <w:rsid w:val="0026696E"/>
    <w:rsid w:val="0030383C"/>
    <w:rsid w:val="00355DCA"/>
    <w:rsid w:val="003F124C"/>
    <w:rsid w:val="00443BEB"/>
    <w:rsid w:val="004B0831"/>
    <w:rsid w:val="00536E9D"/>
    <w:rsid w:val="0054162C"/>
    <w:rsid w:val="00551A02"/>
    <w:rsid w:val="005534FA"/>
    <w:rsid w:val="005C73B5"/>
    <w:rsid w:val="005D3A03"/>
    <w:rsid w:val="005F0665"/>
    <w:rsid w:val="005F77F5"/>
    <w:rsid w:val="006226E8"/>
    <w:rsid w:val="006908A9"/>
    <w:rsid w:val="006B1ACA"/>
    <w:rsid w:val="006F7FF3"/>
    <w:rsid w:val="00733F68"/>
    <w:rsid w:val="007B23B4"/>
    <w:rsid w:val="007B2704"/>
    <w:rsid w:val="007D7D02"/>
    <w:rsid w:val="007E2138"/>
    <w:rsid w:val="008002C0"/>
    <w:rsid w:val="00801C67"/>
    <w:rsid w:val="00836EE7"/>
    <w:rsid w:val="008C5323"/>
    <w:rsid w:val="00903331"/>
    <w:rsid w:val="00917F89"/>
    <w:rsid w:val="00972F5B"/>
    <w:rsid w:val="009A28F0"/>
    <w:rsid w:val="009A6A3B"/>
    <w:rsid w:val="009C4381"/>
    <w:rsid w:val="00A17D5F"/>
    <w:rsid w:val="00A56D1E"/>
    <w:rsid w:val="00AA1202"/>
    <w:rsid w:val="00AD0CC3"/>
    <w:rsid w:val="00AD60D4"/>
    <w:rsid w:val="00B134D4"/>
    <w:rsid w:val="00B63059"/>
    <w:rsid w:val="00B823AA"/>
    <w:rsid w:val="00BA45DB"/>
    <w:rsid w:val="00BF0AF0"/>
    <w:rsid w:val="00BF4184"/>
    <w:rsid w:val="00C0601E"/>
    <w:rsid w:val="00C31D30"/>
    <w:rsid w:val="00C375AE"/>
    <w:rsid w:val="00C66DE9"/>
    <w:rsid w:val="00C71EF9"/>
    <w:rsid w:val="00C87E00"/>
    <w:rsid w:val="00CA604F"/>
    <w:rsid w:val="00CD6E39"/>
    <w:rsid w:val="00CF6E91"/>
    <w:rsid w:val="00D85B68"/>
    <w:rsid w:val="00D959F9"/>
    <w:rsid w:val="00DF182F"/>
    <w:rsid w:val="00E07BC4"/>
    <w:rsid w:val="00E145FB"/>
    <w:rsid w:val="00E42D51"/>
    <w:rsid w:val="00E6004D"/>
    <w:rsid w:val="00E81978"/>
    <w:rsid w:val="00EC143D"/>
    <w:rsid w:val="00EE4772"/>
    <w:rsid w:val="00F379B7"/>
    <w:rsid w:val="00F525FA"/>
    <w:rsid w:val="00F81940"/>
    <w:rsid w:val="00FD4E6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3A58A"/>
  <w15:chartTrackingRefBased/>
  <w15:docId w15:val="{31AAD814-51F8-4159-8FF8-EAD780A2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086831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e\Desktop\Parallel%20&amp;%20Distributed%20Computing%20CS610\Research%20Paper\av1181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1B18A8FD294C1D9D10D92F7440D532"/>
        <w:category>
          <w:name w:val="General"/>
          <w:gallery w:val="placeholder"/>
        </w:category>
        <w:types>
          <w:type w:val="bbPlcHdr"/>
        </w:types>
        <w:behaviors>
          <w:behavior w:val="content"/>
        </w:behaviors>
        <w:guid w:val="{DEDE9965-F03C-4D7A-88E3-07994A086DE5}"/>
      </w:docPartPr>
      <w:docPartBody>
        <w:p w:rsidR="00FF45CF" w:rsidRDefault="00FF45CF">
          <w:pPr>
            <w:pStyle w:val="171B18A8FD294C1D9D10D92F7440D532"/>
          </w:pPr>
          <w:r>
            <w:t>[Title Here, up to 12 Words, on One to Two Lines]</w:t>
          </w:r>
        </w:p>
      </w:docPartBody>
    </w:docPart>
    <w:docPart>
      <w:docPartPr>
        <w:name w:val="36EF718CC4DD400F9FE119866F0266CD"/>
        <w:category>
          <w:name w:val="General"/>
          <w:gallery w:val="placeholder"/>
        </w:category>
        <w:types>
          <w:type w:val="bbPlcHdr"/>
        </w:types>
        <w:behaviors>
          <w:behavior w:val="content"/>
        </w:behaviors>
        <w:guid w:val="{D0184485-C2D5-4B2E-BC9D-96CCC96D02BE}"/>
      </w:docPartPr>
      <w:docPartBody>
        <w:p w:rsidR="00FF45CF" w:rsidRDefault="00FF45CF">
          <w:pPr>
            <w:pStyle w:val="36EF718CC4DD400F9FE119866F0266CD"/>
          </w:pPr>
          <w:r>
            <w:t>Author Note</w:t>
          </w:r>
        </w:p>
      </w:docPartBody>
    </w:docPart>
    <w:docPart>
      <w:docPartPr>
        <w:name w:val="B94FB25C371D4EEDAF4465B4CC62C891"/>
        <w:category>
          <w:name w:val="General"/>
          <w:gallery w:val="placeholder"/>
        </w:category>
        <w:types>
          <w:type w:val="bbPlcHdr"/>
        </w:types>
        <w:behaviors>
          <w:behavior w:val="content"/>
        </w:behaviors>
        <w:guid w:val="{B06DC728-2022-42C1-A789-A3373583921F}"/>
      </w:docPartPr>
      <w:docPartBody>
        <w:p w:rsidR="00FF45CF" w:rsidRDefault="00FF45CF">
          <w:pPr>
            <w:pStyle w:val="B94FB25C371D4EEDAF4465B4CC62C891"/>
          </w:pPr>
          <w:r>
            <w:t>Abstract</w:t>
          </w:r>
        </w:p>
      </w:docPartBody>
    </w:docPart>
    <w:docPart>
      <w:docPartPr>
        <w:name w:val="738CB3F474124181A90E6D00688CF2FD"/>
        <w:category>
          <w:name w:val="General"/>
          <w:gallery w:val="placeholder"/>
        </w:category>
        <w:types>
          <w:type w:val="bbPlcHdr"/>
        </w:types>
        <w:behaviors>
          <w:behavior w:val="content"/>
        </w:behaviors>
        <w:guid w:val="{30E1CCEF-F31A-47F5-828C-EA053F2C7B72}"/>
      </w:docPartPr>
      <w:docPartBody>
        <w:p w:rsidR="00FF45CF" w:rsidRDefault="00FF45CF">
          <w:pPr>
            <w:pStyle w:val="738CB3F474124181A90E6D00688CF2FD"/>
          </w:pPr>
          <w:r>
            <w:t>[Title Here, up to 12 Words, on One to Two Lines]</w:t>
          </w:r>
        </w:p>
      </w:docPartBody>
    </w:docPart>
    <w:docPart>
      <w:docPartPr>
        <w:name w:val="C60DE85CFE23499FA7587C2253A212EA"/>
        <w:category>
          <w:name w:val="General"/>
          <w:gallery w:val="placeholder"/>
        </w:category>
        <w:types>
          <w:type w:val="bbPlcHdr"/>
        </w:types>
        <w:behaviors>
          <w:behavior w:val="content"/>
        </w:behaviors>
        <w:guid w:val="{A18FAD23-703B-42B1-B383-4B804C7A41A4}"/>
      </w:docPartPr>
      <w:docPartBody>
        <w:p w:rsidR="00FF45CF" w:rsidRDefault="00FF45CF">
          <w:pPr>
            <w:pStyle w:val="C60DE85CFE23499FA7587C2253A212EA"/>
          </w:pPr>
          <w:r w:rsidRPr="005D3A03">
            <w:t>Figures title:</w:t>
          </w:r>
        </w:p>
      </w:docPartBody>
    </w:docPart>
    <w:docPart>
      <w:docPartPr>
        <w:name w:val="8E949BBA0414457ABF0AB921427697A6"/>
        <w:category>
          <w:name w:val="General"/>
          <w:gallery w:val="placeholder"/>
        </w:category>
        <w:types>
          <w:type w:val="bbPlcHdr"/>
        </w:types>
        <w:behaviors>
          <w:behavior w:val="content"/>
        </w:behaviors>
        <w:guid w:val="{4D039BA3-1925-497B-BDEE-5B04CF66C485}"/>
      </w:docPartPr>
      <w:docPartBody>
        <w:p w:rsidR="00FF45CF" w:rsidRDefault="00FF45CF">
          <w:pPr>
            <w:pStyle w:val="8E949BBA0414457ABF0AB921427697A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CF"/>
    <w:rsid w:val="00350EF5"/>
    <w:rsid w:val="0075775C"/>
    <w:rsid w:val="008C3DDF"/>
    <w:rsid w:val="00CE60DB"/>
    <w:rsid w:val="00F854F2"/>
    <w:rsid w:val="00FF4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1B18A8FD294C1D9D10D92F7440D532">
    <w:name w:val="171B18A8FD294C1D9D10D92F7440D532"/>
  </w:style>
  <w:style w:type="paragraph" w:customStyle="1" w:styleId="D51271DD1FB4400E902EDF47895905A9">
    <w:name w:val="D51271DD1FB4400E902EDF47895905A9"/>
  </w:style>
  <w:style w:type="paragraph" w:customStyle="1" w:styleId="B2C85F16D5E7450EAEE74379AAA32D67">
    <w:name w:val="B2C85F16D5E7450EAEE74379AAA32D67"/>
  </w:style>
  <w:style w:type="paragraph" w:customStyle="1" w:styleId="36EF718CC4DD400F9FE119866F0266CD">
    <w:name w:val="36EF718CC4DD400F9FE119866F0266CD"/>
  </w:style>
  <w:style w:type="paragraph" w:customStyle="1" w:styleId="FBE708701C884FD5BA48FC4E5FDE3711">
    <w:name w:val="FBE708701C884FD5BA48FC4E5FDE3711"/>
  </w:style>
  <w:style w:type="paragraph" w:customStyle="1" w:styleId="B94FB25C371D4EEDAF4465B4CC62C891">
    <w:name w:val="B94FB25C371D4EEDAF4465B4CC62C891"/>
  </w:style>
  <w:style w:type="character" w:styleId="Emphasis">
    <w:name w:val="Emphasis"/>
    <w:basedOn w:val="DefaultParagraphFont"/>
    <w:uiPriority w:val="4"/>
    <w:unhideWhenUsed/>
    <w:qFormat/>
    <w:rPr>
      <w:i/>
      <w:iCs/>
    </w:rPr>
  </w:style>
  <w:style w:type="paragraph" w:customStyle="1" w:styleId="E6C956BA071E4DA9BC0631CCD3F1F57F">
    <w:name w:val="E6C956BA071E4DA9BC0631CCD3F1F57F"/>
  </w:style>
  <w:style w:type="paragraph" w:customStyle="1" w:styleId="1D1756B7D0D647DDA0D61D7F3E24063A">
    <w:name w:val="1D1756B7D0D647DDA0D61D7F3E24063A"/>
  </w:style>
  <w:style w:type="paragraph" w:customStyle="1" w:styleId="738CB3F474124181A90E6D00688CF2FD">
    <w:name w:val="738CB3F474124181A90E6D00688CF2FD"/>
  </w:style>
  <w:style w:type="paragraph" w:customStyle="1" w:styleId="AE45D20A93F24CAC99C5153B744ED7F8">
    <w:name w:val="AE45D20A93F24CAC99C5153B744ED7F8"/>
  </w:style>
  <w:style w:type="paragraph" w:customStyle="1" w:styleId="A2ED7B312D5A4AD69AA17FEA7E392A71">
    <w:name w:val="A2ED7B312D5A4AD69AA17FEA7E392A71"/>
  </w:style>
  <w:style w:type="paragraph" w:customStyle="1" w:styleId="1774F89E563247C4B008D92E298DE6E0">
    <w:name w:val="1774F89E563247C4B008D92E298DE6E0"/>
  </w:style>
  <w:style w:type="paragraph" w:customStyle="1" w:styleId="592BA1C9A0D34E508E1450733E45BC92">
    <w:name w:val="592BA1C9A0D34E508E1450733E45BC92"/>
  </w:style>
  <w:style w:type="paragraph" w:customStyle="1" w:styleId="DF2E7A9FB9F0435397374F9E6CC2BF51">
    <w:name w:val="DF2E7A9FB9F0435397374F9E6CC2BF51"/>
  </w:style>
  <w:style w:type="paragraph" w:customStyle="1" w:styleId="3EF4D9E1B2B84BFA8FE93968CEBC84D1">
    <w:name w:val="3EF4D9E1B2B84BFA8FE93968CEBC84D1"/>
  </w:style>
  <w:style w:type="paragraph" w:customStyle="1" w:styleId="4806BEB3CC7541BFB7EF52A94562F1E9">
    <w:name w:val="4806BEB3CC7541BFB7EF52A94562F1E9"/>
  </w:style>
  <w:style w:type="paragraph" w:customStyle="1" w:styleId="21B68C901E004EAEAFAF231444B32244">
    <w:name w:val="21B68C901E004EAEAFAF231444B32244"/>
  </w:style>
  <w:style w:type="paragraph" w:customStyle="1" w:styleId="A1CCAEF402EB45F583ED1E3E0F9B6101">
    <w:name w:val="A1CCAEF402EB45F583ED1E3E0F9B6101"/>
  </w:style>
  <w:style w:type="paragraph" w:customStyle="1" w:styleId="C63AEBC40CA6410D8D492733A023A987">
    <w:name w:val="C63AEBC40CA6410D8D492733A023A987"/>
  </w:style>
  <w:style w:type="paragraph" w:customStyle="1" w:styleId="7AFCE697E4894E7F9E2EAA2FB4D31D9D">
    <w:name w:val="7AFCE697E4894E7F9E2EAA2FB4D31D9D"/>
  </w:style>
  <w:style w:type="paragraph" w:customStyle="1" w:styleId="6838F82C85EB4C54914FCCDE6B9A2819">
    <w:name w:val="6838F82C85EB4C54914FCCDE6B9A2819"/>
  </w:style>
  <w:style w:type="paragraph" w:customStyle="1" w:styleId="0E144EE8F78A4D3DA29B108406DDCEF8">
    <w:name w:val="0E144EE8F78A4D3DA29B108406DDCEF8"/>
  </w:style>
  <w:style w:type="paragraph" w:customStyle="1" w:styleId="F96AD6DEAC984EC8B42761A43915DB2B">
    <w:name w:val="F96AD6DEAC984EC8B42761A43915DB2B"/>
  </w:style>
  <w:style w:type="paragraph" w:customStyle="1" w:styleId="0892A9E837644994B52F5FEBA1BAE144">
    <w:name w:val="0892A9E837644994B52F5FEBA1BAE144"/>
  </w:style>
  <w:style w:type="paragraph" w:customStyle="1" w:styleId="6AB5F24D7C4A47C0850E18E577E9B3F5">
    <w:name w:val="6AB5F24D7C4A47C0850E18E577E9B3F5"/>
  </w:style>
  <w:style w:type="paragraph" w:customStyle="1" w:styleId="34DA94E21C5547539368FA4FC84697A0">
    <w:name w:val="34DA94E21C5547539368FA4FC84697A0"/>
  </w:style>
  <w:style w:type="paragraph" w:customStyle="1" w:styleId="732E2E2E416441C296757FF18A91E2EE">
    <w:name w:val="732E2E2E416441C296757FF18A91E2EE"/>
  </w:style>
  <w:style w:type="paragraph" w:customStyle="1" w:styleId="16BCB1263DB24B789EF08A21D1A6C432">
    <w:name w:val="16BCB1263DB24B789EF08A21D1A6C432"/>
  </w:style>
  <w:style w:type="paragraph" w:customStyle="1" w:styleId="96B16AA0D76D474B9E2FE8D329D01C53">
    <w:name w:val="96B16AA0D76D474B9E2FE8D329D01C53"/>
  </w:style>
  <w:style w:type="paragraph" w:customStyle="1" w:styleId="028456963F0A44ECBA8FAE0854433DB1">
    <w:name w:val="028456963F0A44ECBA8FAE0854433DB1"/>
  </w:style>
  <w:style w:type="paragraph" w:customStyle="1" w:styleId="D682A946EEB14730859D811513B50156">
    <w:name w:val="D682A946EEB14730859D811513B50156"/>
  </w:style>
  <w:style w:type="paragraph" w:customStyle="1" w:styleId="0E63ADCDC5C74765815E9F5E52275ABD">
    <w:name w:val="0E63ADCDC5C74765815E9F5E52275ABD"/>
  </w:style>
  <w:style w:type="paragraph" w:customStyle="1" w:styleId="9F068210CF43421484DB6D078A98EE7A">
    <w:name w:val="9F068210CF43421484DB6D078A98EE7A"/>
  </w:style>
  <w:style w:type="paragraph" w:customStyle="1" w:styleId="58AF45FF74254D96AB502AA503BE7AA0">
    <w:name w:val="58AF45FF74254D96AB502AA503BE7AA0"/>
  </w:style>
  <w:style w:type="paragraph" w:customStyle="1" w:styleId="6A12C935B3F74E11B1877973DABBC24F">
    <w:name w:val="6A12C935B3F74E11B1877973DABBC24F"/>
  </w:style>
  <w:style w:type="paragraph" w:customStyle="1" w:styleId="A12B6E022D554F38BA210F9149C65671">
    <w:name w:val="A12B6E022D554F38BA210F9149C65671"/>
  </w:style>
  <w:style w:type="paragraph" w:customStyle="1" w:styleId="33C126C918CC4DEAA81F2D94E5F05744">
    <w:name w:val="33C126C918CC4DEAA81F2D94E5F05744"/>
  </w:style>
  <w:style w:type="paragraph" w:customStyle="1" w:styleId="ADC046DD7F1C4DD3A684E52670389D7A">
    <w:name w:val="ADC046DD7F1C4DD3A684E52670389D7A"/>
  </w:style>
  <w:style w:type="paragraph" w:customStyle="1" w:styleId="1ADBD25C9123476D82470F63B5368A14">
    <w:name w:val="1ADBD25C9123476D82470F63B5368A14"/>
  </w:style>
  <w:style w:type="paragraph" w:customStyle="1" w:styleId="7918DFAFF9BB4D25A8B3B4B052192ADE">
    <w:name w:val="7918DFAFF9BB4D25A8B3B4B052192ADE"/>
  </w:style>
  <w:style w:type="paragraph" w:customStyle="1" w:styleId="181F2B9CC3EA4C648D79F078380A6B70">
    <w:name w:val="181F2B9CC3EA4C648D79F078380A6B70"/>
  </w:style>
  <w:style w:type="paragraph" w:customStyle="1" w:styleId="2B6A331DC2B943EDB5F621DEF893EF56">
    <w:name w:val="2B6A331DC2B943EDB5F621DEF893EF56"/>
  </w:style>
  <w:style w:type="paragraph" w:customStyle="1" w:styleId="D377AB7C08D34055B708F57F9C99DD11">
    <w:name w:val="D377AB7C08D34055B708F57F9C99DD11"/>
  </w:style>
  <w:style w:type="paragraph" w:customStyle="1" w:styleId="5DBA489EFC8C48EA96D0B06331BB5C41">
    <w:name w:val="5DBA489EFC8C48EA96D0B06331BB5C41"/>
  </w:style>
  <w:style w:type="paragraph" w:customStyle="1" w:styleId="37E247A71FE84E38B8F0BCCAA2B35862">
    <w:name w:val="37E247A71FE84E38B8F0BCCAA2B35862"/>
  </w:style>
  <w:style w:type="paragraph" w:customStyle="1" w:styleId="303AEC6B972741F38A50381D1A079C73">
    <w:name w:val="303AEC6B972741F38A50381D1A079C73"/>
  </w:style>
  <w:style w:type="paragraph" w:customStyle="1" w:styleId="289088D310BA45F79D75D26FD2F30666">
    <w:name w:val="289088D310BA45F79D75D26FD2F30666"/>
  </w:style>
  <w:style w:type="paragraph" w:customStyle="1" w:styleId="4D841B8FF7B644478107EF6A7ED7E1CD">
    <w:name w:val="4D841B8FF7B644478107EF6A7ED7E1CD"/>
  </w:style>
  <w:style w:type="paragraph" w:customStyle="1" w:styleId="C859F42BD276405791712CA5B9075E9D">
    <w:name w:val="C859F42BD276405791712CA5B9075E9D"/>
  </w:style>
  <w:style w:type="paragraph" w:customStyle="1" w:styleId="6000788F265E42B681B1C55E875A248D">
    <w:name w:val="6000788F265E42B681B1C55E875A248D"/>
  </w:style>
  <w:style w:type="paragraph" w:customStyle="1" w:styleId="014E2492AC8E49348560305EB7A57511">
    <w:name w:val="014E2492AC8E49348560305EB7A57511"/>
  </w:style>
  <w:style w:type="paragraph" w:customStyle="1" w:styleId="E42F1B4284C24272A0A9FB5563480F04">
    <w:name w:val="E42F1B4284C24272A0A9FB5563480F04"/>
  </w:style>
  <w:style w:type="paragraph" w:customStyle="1" w:styleId="09499E9E8731472896F01A0B2092EFF4">
    <w:name w:val="09499E9E8731472896F01A0B2092EFF4"/>
  </w:style>
  <w:style w:type="paragraph" w:customStyle="1" w:styleId="4DADCBD9B0D1407E98F542D76B3900FD">
    <w:name w:val="4DADCBD9B0D1407E98F542D76B3900FD"/>
  </w:style>
  <w:style w:type="paragraph" w:customStyle="1" w:styleId="203CEB46797F445697BD650B0EE228E0">
    <w:name w:val="203CEB46797F445697BD650B0EE228E0"/>
  </w:style>
  <w:style w:type="paragraph" w:customStyle="1" w:styleId="6DEE82B6B046401BA027EEB69B6A3BC0">
    <w:name w:val="6DEE82B6B046401BA027EEB69B6A3BC0"/>
  </w:style>
  <w:style w:type="paragraph" w:customStyle="1" w:styleId="4116F13165494406B060C73D2C3A4EB7">
    <w:name w:val="4116F13165494406B060C73D2C3A4EB7"/>
  </w:style>
  <w:style w:type="paragraph" w:customStyle="1" w:styleId="2AE23C5207E64AFE848ED0BD01771E48">
    <w:name w:val="2AE23C5207E64AFE848ED0BD01771E48"/>
  </w:style>
  <w:style w:type="paragraph" w:customStyle="1" w:styleId="6DB38C2BC34D454B83ED3578510B9FA0">
    <w:name w:val="6DB38C2BC34D454B83ED3578510B9FA0"/>
  </w:style>
  <w:style w:type="paragraph" w:customStyle="1" w:styleId="AAEDDFFB2C7540A686EDA33E21D3D8A8">
    <w:name w:val="AAEDDFFB2C7540A686EDA33E21D3D8A8"/>
  </w:style>
  <w:style w:type="paragraph" w:customStyle="1" w:styleId="10677642CE28411C9D5E2F7E7DEC74E4">
    <w:name w:val="10677642CE28411C9D5E2F7E7DEC74E4"/>
  </w:style>
  <w:style w:type="paragraph" w:customStyle="1" w:styleId="C60DE85CFE23499FA7587C2253A212EA">
    <w:name w:val="C60DE85CFE23499FA7587C2253A212EA"/>
  </w:style>
  <w:style w:type="paragraph" w:customStyle="1" w:styleId="8E949BBA0414457ABF0AB921427697A6">
    <w:name w:val="8E949BBA0414457ABF0AB921427697A6"/>
  </w:style>
  <w:style w:type="paragraph" w:customStyle="1" w:styleId="FD264FB4552E4E61A66E86001AAA7BE0">
    <w:name w:val="FD264FB4552E4E61A66E86001AAA7BE0"/>
    <w:rsid w:val="00FF45CF"/>
  </w:style>
  <w:style w:type="paragraph" w:customStyle="1" w:styleId="AD6FCF6D0EAF464AA82FABBAD3A0E8D2">
    <w:name w:val="AD6FCF6D0EAF464AA82FABBAD3A0E8D2"/>
    <w:rsid w:val="00FF45CF"/>
  </w:style>
  <w:style w:type="paragraph" w:customStyle="1" w:styleId="BD66889E30B54D20A2DCBB1B81376973">
    <w:name w:val="BD66889E30B54D20A2DCBB1B81376973"/>
    <w:rsid w:val="00FF45CF"/>
  </w:style>
  <w:style w:type="paragraph" w:customStyle="1" w:styleId="861FFEFBDFBE4BBC865BF3B82BB58D72">
    <w:name w:val="861FFEFBDFBE4BBC865BF3B82BB58D72"/>
    <w:rsid w:val="00FF45CF"/>
  </w:style>
  <w:style w:type="paragraph" w:customStyle="1" w:styleId="0401E1DC484240C3AC4D771EF9AACADD">
    <w:name w:val="0401E1DC484240C3AC4D771EF9AACADD"/>
    <w:rsid w:val="00FF45CF"/>
  </w:style>
  <w:style w:type="paragraph" w:customStyle="1" w:styleId="215AB18350FE4BA49997C743891D714F">
    <w:name w:val="215AB18350FE4BA49997C743891D714F"/>
    <w:rsid w:val="00FF45CF"/>
  </w:style>
  <w:style w:type="paragraph" w:customStyle="1" w:styleId="8BA8128D3F8E4FC5AF119E10BFBFE027">
    <w:name w:val="8BA8128D3F8E4FC5AF119E10BFBFE027"/>
    <w:rsid w:val="00FF45CF"/>
  </w:style>
  <w:style w:type="paragraph" w:customStyle="1" w:styleId="7951C179C9E24FCD9B941262CE732108">
    <w:name w:val="7951C179C9E24FCD9B941262CE732108"/>
    <w:rsid w:val="00FF45CF"/>
  </w:style>
  <w:style w:type="paragraph" w:customStyle="1" w:styleId="6B8B4DBAE695403CABC703CC9F04A514">
    <w:name w:val="6B8B4DBAE695403CABC703CC9F04A514"/>
    <w:rsid w:val="00FF45CF"/>
  </w:style>
  <w:style w:type="paragraph" w:customStyle="1" w:styleId="3767808A6AF84B7AA4AA3B6F6C1424D8">
    <w:name w:val="3767808A6AF84B7AA4AA3B6F6C1424D8"/>
    <w:rsid w:val="00FF45CF"/>
  </w:style>
  <w:style w:type="paragraph" w:customStyle="1" w:styleId="0E1A075ADB124E54B1E9C5F1B139BB4C">
    <w:name w:val="0E1A075ADB124E54B1E9C5F1B139BB4C"/>
    <w:rsid w:val="00FF45CF"/>
  </w:style>
  <w:style w:type="paragraph" w:customStyle="1" w:styleId="800F48AEDB9C474783F1DE52C25DFD63">
    <w:name w:val="800F48AEDB9C474783F1DE52C25DFD63"/>
    <w:rsid w:val="00FF45CF"/>
  </w:style>
  <w:style w:type="paragraph" w:customStyle="1" w:styleId="DECCC061318C434EA409A3559034D2CF">
    <w:name w:val="DECCC061318C434EA409A3559034D2CF"/>
    <w:rsid w:val="00FF45CF"/>
  </w:style>
  <w:style w:type="paragraph" w:customStyle="1" w:styleId="329F194B39D54C3CAB0A83ECFFC965C4">
    <w:name w:val="329F194B39D54C3CAB0A83ECFFC965C4"/>
    <w:rsid w:val="00FF45CF"/>
  </w:style>
  <w:style w:type="paragraph" w:customStyle="1" w:styleId="9BD4D582ECF34A50950D32975278327B">
    <w:name w:val="9BD4D582ECF34A50950D32975278327B"/>
    <w:rsid w:val="00FF45CF"/>
  </w:style>
  <w:style w:type="paragraph" w:customStyle="1" w:styleId="77AB641A2C824F9D9D2720B5913943D0">
    <w:name w:val="77AB641A2C824F9D9D2720B5913943D0"/>
    <w:rsid w:val="00FF45CF"/>
  </w:style>
  <w:style w:type="paragraph" w:customStyle="1" w:styleId="9B5056C8D08C4F9B90C49CFDFA3195B0">
    <w:name w:val="9B5056C8D08C4F9B90C49CFDFA3195B0"/>
    <w:rsid w:val="00FF45CF"/>
  </w:style>
  <w:style w:type="paragraph" w:customStyle="1" w:styleId="280E0572D6264E189F11022E98A8B2D7">
    <w:name w:val="280E0572D6264E189F11022E98A8B2D7"/>
    <w:rsid w:val="00FF45CF"/>
  </w:style>
  <w:style w:type="paragraph" w:customStyle="1" w:styleId="868C8A26D5E74E2681D8D910C1605E79">
    <w:name w:val="868C8A26D5E74E2681D8D910C1605E79"/>
    <w:rsid w:val="00FF45CF"/>
  </w:style>
  <w:style w:type="paragraph" w:customStyle="1" w:styleId="C30A25BD469B4EA0B50119CDC1D662E2">
    <w:name w:val="C30A25BD469B4EA0B50119CDC1D662E2"/>
    <w:rsid w:val="00FF45CF"/>
  </w:style>
  <w:style w:type="paragraph" w:customStyle="1" w:styleId="EC76B9DCC88D4AD9B9AE847AA54107B5">
    <w:name w:val="EC76B9DCC88D4AD9B9AE847AA54107B5"/>
    <w:rsid w:val="00FF45CF"/>
  </w:style>
  <w:style w:type="paragraph" w:customStyle="1" w:styleId="2CFF608ECD464E19829D8E67A9198ADB">
    <w:name w:val="2CFF608ECD464E19829D8E67A9198ADB"/>
    <w:rsid w:val="00FF45CF"/>
  </w:style>
  <w:style w:type="paragraph" w:customStyle="1" w:styleId="F168EC1267774535923FF9217BB5883D">
    <w:name w:val="F168EC1267774535923FF9217BB5883D"/>
    <w:rsid w:val="00FF45CF"/>
  </w:style>
  <w:style w:type="paragraph" w:customStyle="1" w:styleId="CCE0AB28ADA1461D9ECB447FEF697E57">
    <w:name w:val="CCE0AB28ADA1461D9ECB447FEF697E57"/>
    <w:rsid w:val="00FF45CF"/>
  </w:style>
  <w:style w:type="paragraph" w:customStyle="1" w:styleId="BD1BDA83D90547A788449CC88382BC97">
    <w:name w:val="BD1BDA83D90547A788449CC88382BC97"/>
    <w:rsid w:val="00FF45CF"/>
  </w:style>
  <w:style w:type="paragraph" w:customStyle="1" w:styleId="79301E3B48B54FC39C01874F9A43A7E6">
    <w:name w:val="79301E3B48B54FC39C01874F9A43A7E6"/>
    <w:rsid w:val="00FF45CF"/>
  </w:style>
  <w:style w:type="paragraph" w:customStyle="1" w:styleId="EB158CCD1A28420D847D8B9EF201DD03">
    <w:name w:val="EB158CCD1A28420D847D8B9EF201DD03"/>
    <w:rsid w:val="00FF45CF"/>
  </w:style>
  <w:style w:type="paragraph" w:customStyle="1" w:styleId="6445FA9D9B5B404BAA98F4D5E122F4B2">
    <w:name w:val="6445FA9D9B5B404BAA98F4D5E122F4B2"/>
    <w:rsid w:val="00FF45CF"/>
  </w:style>
  <w:style w:type="paragraph" w:customStyle="1" w:styleId="BE17679A309A404293BB9002534E2485">
    <w:name w:val="BE17679A309A404293BB9002534E2485"/>
    <w:rsid w:val="00FF45CF"/>
  </w:style>
  <w:style w:type="paragraph" w:customStyle="1" w:styleId="9CE70E3357094C35926B7C211FB10A23">
    <w:name w:val="9CE70E3357094C35926B7C211FB10A23"/>
    <w:rsid w:val="00FF45CF"/>
  </w:style>
  <w:style w:type="paragraph" w:customStyle="1" w:styleId="A5B0B23CCE234E4392F554E8ADEB664F">
    <w:name w:val="A5B0B23CCE234E4392F554E8ADEB664F"/>
    <w:rsid w:val="00FF45CF"/>
  </w:style>
  <w:style w:type="paragraph" w:customStyle="1" w:styleId="B1008E18229C4791843A4A61E3761A3A">
    <w:name w:val="B1008E18229C4791843A4A61E3761A3A"/>
    <w:rsid w:val="00FF45CF"/>
  </w:style>
  <w:style w:type="paragraph" w:customStyle="1" w:styleId="658BC8A70C6F48ED912D381B4C676D06">
    <w:name w:val="658BC8A70C6F48ED912D381B4C676D06"/>
    <w:rsid w:val="00FF45CF"/>
  </w:style>
  <w:style w:type="paragraph" w:customStyle="1" w:styleId="0DE63DE9A82C4EC49DADE079679AB910">
    <w:name w:val="0DE63DE9A82C4EC49DADE079679AB910"/>
    <w:rsid w:val="00FF45CF"/>
  </w:style>
  <w:style w:type="paragraph" w:customStyle="1" w:styleId="A590D9A654744118A96E8E74041250A5">
    <w:name w:val="A590D9A654744118A96E8E74041250A5"/>
    <w:rsid w:val="00FF45CF"/>
  </w:style>
  <w:style w:type="paragraph" w:customStyle="1" w:styleId="0B4111DBDB00498EB0900C3181F94A5C">
    <w:name w:val="0B4111DBDB00498EB0900C3181F94A5C"/>
    <w:rsid w:val="00FF45CF"/>
  </w:style>
  <w:style w:type="paragraph" w:customStyle="1" w:styleId="A53B757D3C8B40859ECC3D5A4071F9A8">
    <w:name w:val="A53B757D3C8B40859ECC3D5A4071F9A8"/>
    <w:rsid w:val="00FF45CF"/>
  </w:style>
  <w:style w:type="paragraph" w:customStyle="1" w:styleId="1AFBBCB04E9A4FD7B760C41C6A2C5102">
    <w:name w:val="1AFBBCB04E9A4FD7B760C41C6A2C5102"/>
    <w:rsid w:val="00FF45CF"/>
  </w:style>
  <w:style w:type="paragraph" w:customStyle="1" w:styleId="CD343D52D33D4061B9388E415F713D15">
    <w:name w:val="CD343D52D33D4061B9388E415F713D15"/>
    <w:rsid w:val="00FF45CF"/>
  </w:style>
  <w:style w:type="paragraph" w:customStyle="1" w:styleId="1109B37C67EC46348F3053799CB587E6">
    <w:name w:val="1109B37C67EC46348F3053799CB587E6"/>
    <w:rsid w:val="00FF45CF"/>
  </w:style>
  <w:style w:type="paragraph" w:customStyle="1" w:styleId="8AA96C43FEA84DD6BB0FE98C4437F81F">
    <w:name w:val="8AA96C43FEA84DD6BB0FE98C4437F81F"/>
    <w:rsid w:val="00FF45CF"/>
  </w:style>
  <w:style w:type="paragraph" w:customStyle="1" w:styleId="6E2CC7AC858343F78CD7BAF91F40A2FA">
    <w:name w:val="6E2CC7AC858343F78CD7BAF91F40A2FA"/>
    <w:rsid w:val="00FF45CF"/>
  </w:style>
  <w:style w:type="paragraph" w:customStyle="1" w:styleId="C1899DE9F44547A18453F279232DF479">
    <w:name w:val="C1899DE9F44547A18453F279232DF479"/>
    <w:rsid w:val="00FF45CF"/>
  </w:style>
  <w:style w:type="paragraph" w:customStyle="1" w:styleId="1FBA21A447484899B6BA3DD936348019">
    <w:name w:val="1FBA21A447484899B6BA3DD936348019"/>
    <w:rsid w:val="00FF45CF"/>
  </w:style>
  <w:style w:type="paragraph" w:customStyle="1" w:styleId="A87D2FFAEE1247869AD87A5361128295">
    <w:name w:val="A87D2FFAEE1247869AD87A5361128295"/>
    <w:rsid w:val="00FF45CF"/>
  </w:style>
  <w:style w:type="paragraph" w:customStyle="1" w:styleId="1085B532AA6E4148ACD99C3B0CFBE86B">
    <w:name w:val="1085B532AA6E4148ACD99C3B0CFBE86B"/>
    <w:rsid w:val="00FF45CF"/>
  </w:style>
  <w:style w:type="paragraph" w:customStyle="1" w:styleId="75F371E46FAE4FE1B9E9956AA2B12416">
    <w:name w:val="75F371E46FAE4FE1B9E9956AA2B12416"/>
    <w:rsid w:val="00FF45CF"/>
  </w:style>
  <w:style w:type="paragraph" w:customStyle="1" w:styleId="231A842D9C0549E399C4027018E3E796">
    <w:name w:val="231A842D9C0549E399C4027018E3E796"/>
    <w:rsid w:val="00FF45CF"/>
  </w:style>
  <w:style w:type="paragraph" w:customStyle="1" w:styleId="6D8B8226821B4E8381CB123915A3DFEB">
    <w:name w:val="6D8B8226821B4E8381CB123915A3DFEB"/>
    <w:rsid w:val="00FF45CF"/>
  </w:style>
  <w:style w:type="paragraph" w:customStyle="1" w:styleId="7A0D63AFFE3A45A0A8BAF0F9B5A60A45">
    <w:name w:val="7A0D63AFFE3A45A0A8BAF0F9B5A60A45"/>
    <w:rsid w:val="00FF45CF"/>
  </w:style>
  <w:style w:type="paragraph" w:customStyle="1" w:styleId="4CD6DD9E1E3F4310A31F220FBE2BE4A0">
    <w:name w:val="4CD6DD9E1E3F4310A31F220FBE2BE4A0"/>
    <w:rsid w:val="00FF45CF"/>
  </w:style>
  <w:style w:type="paragraph" w:customStyle="1" w:styleId="DFF07B52512045D1A131C1CB1992FFF3">
    <w:name w:val="DFF07B52512045D1A131C1CB1992FFF3"/>
    <w:rsid w:val="00FF45CF"/>
  </w:style>
  <w:style w:type="paragraph" w:customStyle="1" w:styleId="749708CED2D74953B52927F12C78EDD1">
    <w:name w:val="749708CED2D74953B52927F12C78EDD1"/>
    <w:rsid w:val="00FF45CF"/>
  </w:style>
  <w:style w:type="paragraph" w:customStyle="1" w:styleId="6E60296AA8B045D38F5D9BCDBC4014D8">
    <w:name w:val="6E60296AA8B045D38F5D9BCDBC4014D8"/>
    <w:rsid w:val="00FF45CF"/>
  </w:style>
  <w:style w:type="paragraph" w:customStyle="1" w:styleId="5D831ED705C345B4AD0090BB35542A5C">
    <w:name w:val="5D831ED705C345B4AD0090BB35542A5C"/>
    <w:rsid w:val="00FF45CF"/>
  </w:style>
  <w:style w:type="paragraph" w:customStyle="1" w:styleId="F2D79F1201BC4ED1A5A8373F6C45D6D1">
    <w:name w:val="F2D79F1201BC4ED1A5A8373F6C45D6D1"/>
    <w:rsid w:val="00FF45CF"/>
  </w:style>
  <w:style w:type="paragraph" w:customStyle="1" w:styleId="1E8F7A6118854EA8BE715000D0C6F959">
    <w:name w:val="1E8F7A6118854EA8BE715000D0C6F959"/>
    <w:rsid w:val="00FF45CF"/>
  </w:style>
  <w:style w:type="paragraph" w:customStyle="1" w:styleId="D29E107794FE4782A2D8D9D91A6C100E">
    <w:name w:val="D29E107794FE4782A2D8D9D91A6C100E"/>
    <w:rsid w:val="00FF45CF"/>
  </w:style>
  <w:style w:type="paragraph" w:customStyle="1" w:styleId="6809B1AF5FA34F958CE2DC386AAFBD29">
    <w:name w:val="6809B1AF5FA34F958CE2DC386AAFBD29"/>
    <w:rsid w:val="00FF45CF"/>
  </w:style>
  <w:style w:type="paragraph" w:customStyle="1" w:styleId="FC5C47687FCE4B0CA3A2787AC855FDFA">
    <w:name w:val="FC5C47687FCE4B0CA3A2787AC855FDFA"/>
    <w:rsid w:val="00FF45CF"/>
  </w:style>
  <w:style w:type="paragraph" w:customStyle="1" w:styleId="1BDFB3F01BE646FF8954C6D445C24571">
    <w:name w:val="1BDFB3F01BE646FF8954C6D445C24571"/>
    <w:rsid w:val="00FF45CF"/>
  </w:style>
  <w:style w:type="paragraph" w:customStyle="1" w:styleId="59C9570E01584C9D8D919C3A92FA243B">
    <w:name w:val="59C9570E01584C9D8D919C3A92FA243B"/>
    <w:rsid w:val="00FF45CF"/>
  </w:style>
  <w:style w:type="paragraph" w:customStyle="1" w:styleId="CEB1233163FE47C3ACB11FB2DE2FA165">
    <w:name w:val="CEB1233163FE47C3ACB11FB2DE2FA165"/>
    <w:rsid w:val="00FF45CF"/>
  </w:style>
  <w:style w:type="paragraph" w:customStyle="1" w:styleId="B35EFE030678453C940E507B75C76532">
    <w:name w:val="B35EFE030678453C940E507B75C76532"/>
    <w:rsid w:val="00FF45CF"/>
  </w:style>
  <w:style w:type="paragraph" w:customStyle="1" w:styleId="53B4A7C836A243EFA6DEC311791ABD4D">
    <w:name w:val="53B4A7C836A243EFA6DEC311791ABD4D"/>
    <w:rsid w:val="00FF45CF"/>
  </w:style>
  <w:style w:type="paragraph" w:customStyle="1" w:styleId="552501BF08B54C14B97579A08BAD38F8">
    <w:name w:val="552501BF08B54C14B97579A08BAD38F8"/>
    <w:rsid w:val="00FF45CF"/>
  </w:style>
  <w:style w:type="paragraph" w:customStyle="1" w:styleId="D1333AD22FF542638C9699B954EA27DB">
    <w:name w:val="D1333AD22FF542638C9699B954EA27DB"/>
    <w:rsid w:val="00FF45CF"/>
  </w:style>
  <w:style w:type="paragraph" w:customStyle="1" w:styleId="7E2DCE53C57C4CD98F0DAAF70792E483">
    <w:name w:val="7E2DCE53C57C4CD98F0DAAF70792E483"/>
    <w:rsid w:val="00FF45CF"/>
  </w:style>
  <w:style w:type="paragraph" w:customStyle="1" w:styleId="FE189365914B43A6AC8327B50D77664D">
    <w:name w:val="FE189365914B43A6AC8327B50D77664D"/>
    <w:rsid w:val="00FF45CF"/>
  </w:style>
  <w:style w:type="paragraph" w:customStyle="1" w:styleId="7E38F54F30B54B3688989CB321F556CB">
    <w:name w:val="7E38F54F30B54B3688989CB321F556CB"/>
    <w:rsid w:val="00FF45CF"/>
  </w:style>
  <w:style w:type="paragraph" w:customStyle="1" w:styleId="116F12B69A014B33AE4D475F41F9C495">
    <w:name w:val="116F12B69A014B33AE4D475F41F9C495"/>
    <w:rsid w:val="00FF45CF"/>
  </w:style>
  <w:style w:type="paragraph" w:customStyle="1" w:styleId="7F366E1DBA1A4773841AF5049D243A17">
    <w:name w:val="7F366E1DBA1A4773841AF5049D243A17"/>
    <w:rsid w:val="00FF45CF"/>
  </w:style>
  <w:style w:type="paragraph" w:customStyle="1" w:styleId="C46CFE6419244A4192EA7471158BDA68">
    <w:name w:val="C46CFE6419244A4192EA7471158BDA68"/>
    <w:rsid w:val="00FF45CF"/>
  </w:style>
  <w:style w:type="paragraph" w:customStyle="1" w:styleId="65954362BF8149878611D4DD39A0B0EC">
    <w:name w:val="65954362BF8149878611D4DD39A0B0EC"/>
    <w:rsid w:val="00FF45CF"/>
  </w:style>
  <w:style w:type="paragraph" w:customStyle="1" w:styleId="B363CDCD360A4382B5E4BC8A8DF5A240">
    <w:name w:val="B363CDCD360A4382B5E4BC8A8DF5A240"/>
    <w:rsid w:val="00FF45CF"/>
  </w:style>
  <w:style w:type="paragraph" w:customStyle="1" w:styleId="3B49075B07944FCA81B215B5A13846B6">
    <w:name w:val="3B49075B07944FCA81B215B5A13846B6"/>
    <w:rsid w:val="00FF45CF"/>
  </w:style>
  <w:style w:type="paragraph" w:customStyle="1" w:styleId="FD1A658EEC1F42AAB227036D2D466E11">
    <w:name w:val="FD1A658EEC1F42AAB227036D2D466E11"/>
    <w:rsid w:val="00FF45CF"/>
  </w:style>
  <w:style w:type="paragraph" w:customStyle="1" w:styleId="B61C0905B143412FAFBE6F27B3E87465">
    <w:name w:val="B61C0905B143412FAFBE6F27B3E87465"/>
    <w:rsid w:val="00FF45CF"/>
  </w:style>
  <w:style w:type="paragraph" w:customStyle="1" w:styleId="7D5843096A364B36B2045D48158FA9EB">
    <w:name w:val="7D5843096A364B36B2045D48158FA9EB"/>
    <w:rsid w:val="00FF45CF"/>
  </w:style>
  <w:style w:type="paragraph" w:customStyle="1" w:styleId="8DDC5F1CF3DC4C0494FE79AAFF92A95A">
    <w:name w:val="8DDC5F1CF3DC4C0494FE79AAFF92A95A"/>
    <w:rsid w:val="00FF45CF"/>
  </w:style>
  <w:style w:type="paragraph" w:customStyle="1" w:styleId="BDC93120351544019EEB6E0E58BF7165">
    <w:name w:val="BDC93120351544019EEB6E0E58BF7165"/>
    <w:rsid w:val="00FF45CF"/>
  </w:style>
  <w:style w:type="paragraph" w:customStyle="1" w:styleId="35100E1EDB3242A0BDE2859ADD1EAFC4">
    <w:name w:val="35100E1EDB3242A0BDE2859ADD1EAFC4"/>
    <w:rsid w:val="00FF45CF"/>
  </w:style>
  <w:style w:type="paragraph" w:customStyle="1" w:styleId="AFDEAAFF83264111971B287DE274C389">
    <w:name w:val="AFDEAAFF83264111971B287DE274C389"/>
    <w:rsid w:val="00FF45CF"/>
  </w:style>
  <w:style w:type="paragraph" w:customStyle="1" w:styleId="BBF30C68847A495684E867DB78C69A18">
    <w:name w:val="BBF30C68847A495684E867DB78C69A18"/>
    <w:rsid w:val="00FF45CF"/>
  </w:style>
  <w:style w:type="paragraph" w:customStyle="1" w:styleId="7BA84F1293C34365A9B3279CEDB60994">
    <w:name w:val="7BA84F1293C34365A9B3279CEDB60994"/>
    <w:rsid w:val="00FF45CF"/>
  </w:style>
  <w:style w:type="paragraph" w:customStyle="1" w:styleId="9B9E4E8C71A04925835E3FCF9BB730E5">
    <w:name w:val="9B9E4E8C71A04925835E3FCF9BB730E5"/>
    <w:rsid w:val="00FF45CF"/>
  </w:style>
  <w:style w:type="paragraph" w:customStyle="1" w:styleId="16007149AF8742D093CBBBB540F808C6">
    <w:name w:val="16007149AF8742D093CBBBB540F808C6"/>
    <w:rsid w:val="00FF45CF"/>
  </w:style>
  <w:style w:type="paragraph" w:customStyle="1" w:styleId="6D4B5953B6AD456FB85F87AD458B3D35">
    <w:name w:val="6D4B5953B6AD456FB85F87AD458B3D35"/>
    <w:rsid w:val="00FF45CF"/>
  </w:style>
  <w:style w:type="paragraph" w:customStyle="1" w:styleId="ED60D44A047649F6ACB61F39B5B37F5D">
    <w:name w:val="ED60D44A047649F6ACB61F39B5B37F5D"/>
    <w:rsid w:val="00FF45CF"/>
  </w:style>
  <w:style w:type="paragraph" w:customStyle="1" w:styleId="C5D8989495D64683B06FD85F2DD5DE02">
    <w:name w:val="C5D8989495D64683B06FD85F2DD5DE02"/>
    <w:rsid w:val="00FF45CF"/>
  </w:style>
  <w:style w:type="paragraph" w:customStyle="1" w:styleId="C5BDB5CFB2394BFAA1317587DC7664A4">
    <w:name w:val="C5BDB5CFB2394BFAA1317587DC7664A4"/>
    <w:rsid w:val="00FF45CF"/>
  </w:style>
  <w:style w:type="paragraph" w:customStyle="1" w:styleId="6664F91F48514F90B2ECA822A299DA3B">
    <w:name w:val="6664F91F48514F90B2ECA822A299DA3B"/>
    <w:rsid w:val="00FF45CF"/>
  </w:style>
  <w:style w:type="paragraph" w:customStyle="1" w:styleId="DEBFEE56DD834781BBFF41AB8B5AFAD1">
    <w:name w:val="DEBFEE56DD834781BBFF41AB8B5AFAD1"/>
    <w:rsid w:val="00FF45CF"/>
  </w:style>
  <w:style w:type="paragraph" w:customStyle="1" w:styleId="879CAC85277C416F874A2CC845B56AAA">
    <w:name w:val="879CAC85277C416F874A2CC845B56AAA"/>
    <w:rsid w:val="00FF45CF"/>
  </w:style>
  <w:style w:type="paragraph" w:customStyle="1" w:styleId="3D9939D196344D31ACE81052B91855A9">
    <w:name w:val="3D9939D196344D31ACE81052B91855A9"/>
    <w:rsid w:val="00FF45CF"/>
  </w:style>
  <w:style w:type="paragraph" w:customStyle="1" w:styleId="ED09A5F344714B14B552187A6300974D">
    <w:name w:val="ED09A5F344714B14B552187A6300974D"/>
    <w:rsid w:val="00FF45CF"/>
  </w:style>
  <w:style w:type="paragraph" w:customStyle="1" w:styleId="819673D08F59416FB319A786BDB898FA">
    <w:name w:val="819673D08F59416FB319A786BDB898FA"/>
    <w:rsid w:val="00FF45CF"/>
  </w:style>
  <w:style w:type="paragraph" w:customStyle="1" w:styleId="A66C69DB4AA84945A86F399215879725">
    <w:name w:val="A66C69DB4AA84945A86F399215879725"/>
    <w:rsid w:val="00FF45CF"/>
  </w:style>
  <w:style w:type="paragraph" w:customStyle="1" w:styleId="5749AA41CB4A41569B713A806B2339B3">
    <w:name w:val="5749AA41CB4A41569B713A806B2339B3"/>
    <w:rsid w:val="00FF45CF"/>
  </w:style>
  <w:style w:type="paragraph" w:customStyle="1" w:styleId="97527FB1B95F411399614A93F4B87B9D">
    <w:name w:val="97527FB1B95F411399614A93F4B87B9D"/>
    <w:rsid w:val="00FF45CF"/>
  </w:style>
  <w:style w:type="paragraph" w:customStyle="1" w:styleId="9D5FB201C8B94A7EA767E21A380E3FC6">
    <w:name w:val="9D5FB201C8B94A7EA767E21A380E3FC6"/>
    <w:rsid w:val="00FF45CF"/>
  </w:style>
  <w:style w:type="paragraph" w:customStyle="1" w:styleId="3C339C51BCBC40C18623409D01EE83EC">
    <w:name w:val="3C339C51BCBC40C18623409D01EE83EC"/>
    <w:rsid w:val="00FF45CF"/>
  </w:style>
  <w:style w:type="paragraph" w:customStyle="1" w:styleId="FB64F8F1FEF5427D9E5D6B7840F1076A">
    <w:name w:val="FB64F8F1FEF5427D9E5D6B7840F1076A"/>
    <w:rsid w:val="00FF45CF"/>
  </w:style>
  <w:style w:type="paragraph" w:customStyle="1" w:styleId="33E5D8939B5A427AAAA9711949A3C311">
    <w:name w:val="33E5D8939B5A427AAAA9711949A3C311"/>
    <w:rsid w:val="00FF45CF"/>
  </w:style>
  <w:style w:type="paragraph" w:customStyle="1" w:styleId="4EBC9CA648124775BB1E57299227EECF">
    <w:name w:val="4EBC9CA648124775BB1E57299227EECF"/>
    <w:rsid w:val="00FF45CF"/>
  </w:style>
  <w:style w:type="paragraph" w:customStyle="1" w:styleId="E06ED9983B104774A4CB75B559B44C93">
    <w:name w:val="E06ED9983B104774A4CB75B559B44C93"/>
    <w:rsid w:val="00FF45CF"/>
  </w:style>
  <w:style w:type="paragraph" w:customStyle="1" w:styleId="01BD0E51931744C2B70A78AE33951060">
    <w:name w:val="01BD0E51931744C2B70A78AE33951060"/>
    <w:rsid w:val="00FF45CF"/>
  </w:style>
  <w:style w:type="paragraph" w:customStyle="1" w:styleId="0C26DCB4647C445C8E02E47AD95E4CF6">
    <w:name w:val="0C26DCB4647C445C8E02E47AD95E4CF6"/>
    <w:rsid w:val="00FF45CF"/>
  </w:style>
  <w:style w:type="paragraph" w:customStyle="1" w:styleId="41C3B477CAD142F583A45483C1A97D55">
    <w:name w:val="41C3B477CAD142F583A45483C1A97D55"/>
    <w:rsid w:val="00FF45CF"/>
  </w:style>
  <w:style w:type="paragraph" w:customStyle="1" w:styleId="F0DAB037942E4ABF81803ABC526DBC07">
    <w:name w:val="F0DAB037942E4ABF81803ABC526DBC07"/>
    <w:rsid w:val="00FF45CF"/>
  </w:style>
  <w:style w:type="paragraph" w:customStyle="1" w:styleId="15AE7FFB5CC34338AD6BC00B16C117BC">
    <w:name w:val="15AE7FFB5CC34338AD6BC00B16C117BC"/>
    <w:rsid w:val="00FF45CF"/>
  </w:style>
  <w:style w:type="paragraph" w:customStyle="1" w:styleId="E120C42FD9BB431898D84CFD82BB7CE0">
    <w:name w:val="E120C42FD9BB431898D84CFD82BB7CE0"/>
    <w:rsid w:val="00FF45CF"/>
  </w:style>
  <w:style w:type="paragraph" w:customStyle="1" w:styleId="F59358A7C8D54D75997DA165FDDFDDE6">
    <w:name w:val="F59358A7C8D54D75997DA165FDDFDDE6"/>
    <w:rsid w:val="00FF45CF"/>
  </w:style>
  <w:style w:type="paragraph" w:customStyle="1" w:styleId="0EC85F1BBE4D43E7B5D8CF18D18D4941">
    <w:name w:val="0EC85F1BBE4D43E7B5D8CF18D18D4941"/>
    <w:rsid w:val="00FF45CF"/>
  </w:style>
  <w:style w:type="paragraph" w:customStyle="1" w:styleId="D8A4975ADF924A8786B89B6A7B9CDAEE">
    <w:name w:val="D8A4975ADF924A8786B89B6A7B9CDAEE"/>
    <w:rsid w:val="00FF45CF"/>
  </w:style>
  <w:style w:type="paragraph" w:customStyle="1" w:styleId="5A0C0465942B4B8F880F83F7F22BD94D">
    <w:name w:val="5A0C0465942B4B8F880F83F7F22BD94D"/>
    <w:rsid w:val="00FF45CF"/>
  </w:style>
  <w:style w:type="paragraph" w:customStyle="1" w:styleId="EDC462CA0AA64B218AB775F1CF1910AC">
    <w:name w:val="EDC462CA0AA64B218AB775F1CF1910AC"/>
    <w:rsid w:val="00FF45CF"/>
  </w:style>
  <w:style w:type="paragraph" w:customStyle="1" w:styleId="89C1689D6F67448DB5ACD4B42FEAF365">
    <w:name w:val="89C1689D6F67448DB5ACD4B42FEAF365"/>
    <w:rsid w:val="00FF45CF"/>
  </w:style>
  <w:style w:type="paragraph" w:customStyle="1" w:styleId="0AC17A60E14E4FEE83C8F35CF91A8778">
    <w:name w:val="0AC17A60E14E4FEE83C8F35CF91A8778"/>
    <w:rsid w:val="00FF45CF"/>
  </w:style>
  <w:style w:type="paragraph" w:customStyle="1" w:styleId="8CB61F40D665470683E2F32400D2019B">
    <w:name w:val="8CB61F40D665470683E2F32400D2019B"/>
    <w:rsid w:val="00FF45CF"/>
  </w:style>
  <w:style w:type="paragraph" w:customStyle="1" w:styleId="9E72478516174FD0B51946B1A307CAAB">
    <w:name w:val="9E72478516174FD0B51946B1A307CAAB"/>
    <w:rsid w:val="00FF45CF"/>
  </w:style>
  <w:style w:type="paragraph" w:customStyle="1" w:styleId="C63701BEAF5943D5A6D4AE861C066AC1">
    <w:name w:val="C63701BEAF5943D5A6D4AE861C066AC1"/>
    <w:rsid w:val="00FF45CF"/>
  </w:style>
  <w:style w:type="paragraph" w:customStyle="1" w:styleId="46C8F932761349A8BC7386D91563B3D1">
    <w:name w:val="46C8F932761349A8BC7386D91563B3D1"/>
    <w:rsid w:val="00FF45CF"/>
  </w:style>
  <w:style w:type="paragraph" w:customStyle="1" w:styleId="01DCB41C716C4E09A0DF4EE93E3122A8">
    <w:name w:val="01DCB41C716C4E09A0DF4EE93E3122A8"/>
    <w:rsid w:val="00FF45CF"/>
  </w:style>
  <w:style w:type="paragraph" w:customStyle="1" w:styleId="1F99F8F1B0FE47B4800B724283E5D454">
    <w:name w:val="1F99F8F1B0FE47B4800B724283E5D454"/>
    <w:rsid w:val="00FF45CF"/>
  </w:style>
  <w:style w:type="paragraph" w:customStyle="1" w:styleId="08C37FDAD01440A4AF9EE4761C4210DF">
    <w:name w:val="08C37FDAD01440A4AF9EE4761C4210DF"/>
    <w:rsid w:val="00FF45CF"/>
  </w:style>
  <w:style w:type="paragraph" w:customStyle="1" w:styleId="A3218A20A8B540DDBA117D655B193176">
    <w:name w:val="A3218A20A8B540DDBA117D655B193176"/>
    <w:rsid w:val="00FF45CF"/>
  </w:style>
  <w:style w:type="paragraph" w:customStyle="1" w:styleId="B733B4A5F7C54218B7E95DEA34AC5F25">
    <w:name w:val="B733B4A5F7C54218B7E95DEA34AC5F25"/>
    <w:rsid w:val="00FF45CF"/>
  </w:style>
  <w:style w:type="paragraph" w:customStyle="1" w:styleId="E7F567EF81D44B82B3EF3FF09E628854">
    <w:name w:val="E7F567EF81D44B82B3EF3FF09E628854"/>
    <w:rsid w:val="00FF45CF"/>
  </w:style>
  <w:style w:type="paragraph" w:customStyle="1" w:styleId="B04932CC3CAE4A4DB972F73CC7013ABB">
    <w:name w:val="B04932CC3CAE4A4DB972F73CC7013ABB"/>
    <w:rsid w:val="00FF45CF"/>
  </w:style>
  <w:style w:type="paragraph" w:customStyle="1" w:styleId="4FF0C1FB6B4F424B8F1C5D892EF586CD">
    <w:name w:val="4FF0C1FB6B4F424B8F1C5D892EF586CD"/>
    <w:rsid w:val="00FF45CF"/>
  </w:style>
  <w:style w:type="paragraph" w:customStyle="1" w:styleId="500CF2F7406D4763A6176FEA17C99551">
    <w:name w:val="500CF2F7406D4763A6176FEA17C99551"/>
    <w:rsid w:val="00FF45CF"/>
  </w:style>
  <w:style w:type="paragraph" w:customStyle="1" w:styleId="CAF2445908A54524ACC849483248DCF2">
    <w:name w:val="CAF2445908A54524ACC849483248DCF2"/>
    <w:rsid w:val="00FF45CF"/>
  </w:style>
  <w:style w:type="paragraph" w:customStyle="1" w:styleId="D858E2C7CB4F4246BA1687E60F3BED7C">
    <w:name w:val="D858E2C7CB4F4246BA1687E60F3BED7C"/>
    <w:rsid w:val="00FF45CF"/>
  </w:style>
  <w:style w:type="paragraph" w:customStyle="1" w:styleId="7005B4803BC04A09B14F6488EA778101">
    <w:name w:val="7005B4803BC04A09B14F6488EA778101"/>
    <w:rsid w:val="00FF45CF"/>
  </w:style>
  <w:style w:type="paragraph" w:customStyle="1" w:styleId="BF2D6D002EF94E84ADA79388CD26A38D">
    <w:name w:val="BF2D6D002EF94E84ADA79388CD26A38D"/>
    <w:rsid w:val="00FF45CF"/>
  </w:style>
  <w:style w:type="paragraph" w:customStyle="1" w:styleId="553D64148C34435B8522082766BD4C5E">
    <w:name w:val="553D64148C34435B8522082766BD4C5E"/>
    <w:rsid w:val="00FF4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Managing Microsoft Azure by using Win PowerShell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1A6B9-FB3F-459C-8EC2-809C21031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av11813n.dotx</Template>
  <TotalTime>2404</TotalTime>
  <Pages>12</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Managing Microsoft Azure by using 
Windows PowerShell</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Microsoft Azure by using 
Windows PowerShell</dc:title>
  <dc:subject/>
  <dc:creator>adite</dc:creator>
  <cp:keywords/>
  <dc:description/>
  <cp:lastModifiedBy>Aditee Verma</cp:lastModifiedBy>
  <cp:revision>23</cp:revision>
  <dcterms:created xsi:type="dcterms:W3CDTF">2017-12-04T04:40:00Z</dcterms:created>
  <dcterms:modified xsi:type="dcterms:W3CDTF">2017-12-12T21:29:00Z</dcterms:modified>
</cp:coreProperties>
</file>